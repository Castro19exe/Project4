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81492" w14:textId="77777777" w:rsidR="576062CF" w:rsidRDefault="576062CF" w:rsidP="00FD478C"/>
    <w:p w14:paraId="2959E927" w14:textId="77777777" w:rsidR="576062CF" w:rsidRDefault="576062CF" w:rsidP="00FD478C"/>
    <w:p w14:paraId="795234E9" w14:textId="77777777" w:rsidR="576062CF" w:rsidRDefault="576062CF" w:rsidP="00FD478C"/>
    <w:p w14:paraId="61C4D43D" w14:textId="77777777" w:rsidR="576062CF" w:rsidRDefault="576062CF" w:rsidP="00FD478C"/>
    <w:p w14:paraId="570F2344" w14:textId="5B7F7EE3" w:rsidR="576062CF" w:rsidRPr="005D3C9A" w:rsidRDefault="00D53134" w:rsidP="00FD478C">
      <w:pPr>
        <w:pStyle w:val="Ttulo"/>
        <w:rPr>
          <w:lang w:val="pt-PT"/>
        </w:rPr>
      </w:pPr>
      <w:r w:rsidRPr="00D53134">
        <w:rPr>
          <w:lang w:val="pt-PT"/>
        </w:rPr>
        <w:t>Integração Sistemas</w:t>
      </w:r>
    </w:p>
    <w:p w14:paraId="7AC8D23F" w14:textId="64C95411" w:rsidR="576062CF" w:rsidRPr="00FC5A09" w:rsidRDefault="00D53134" w:rsidP="00FD478C">
      <w:pPr>
        <w:pStyle w:val="Subttulo"/>
        <w:rPr>
          <w:lang w:val="pt-PT"/>
        </w:rPr>
      </w:pPr>
      <w:r>
        <w:rPr>
          <w:lang w:val="pt-PT"/>
        </w:rPr>
        <w:t>Relatório</w:t>
      </w:r>
      <w:r w:rsidR="00D03C2D">
        <w:rPr>
          <w:lang w:val="pt-PT"/>
        </w:rPr>
        <w:t xml:space="preserve"> Parte 4</w:t>
      </w:r>
      <w:r w:rsidR="00104A17">
        <w:rPr>
          <w:lang w:val="pt-PT"/>
        </w:rPr>
        <w:t xml:space="preserve"> dos Trabalhos Práticos</w:t>
      </w:r>
    </w:p>
    <w:p w14:paraId="0536C655" w14:textId="2787DE8C" w:rsidR="00FD478C" w:rsidRDefault="00FC5A09" w:rsidP="00FD478C">
      <w:pPr>
        <w:pStyle w:val="Subttulo"/>
        <w:rPr>
          <w:lang w:val="pt-PT"/>
        </w:rPr>
      </w:pPr>
      <w:r>
        <w:rPr>
          <w:lang w:val="pt-PT"/>
        </w:rPr>
        <w:t>Autores:</w:t>
      </w:r>
    </w:p>
    <w:p w14:paraId="077E1E65" w14:textId="15323C76" w:rsidR="00FC5A09" w:rsidRPr="00FC5A09" w:rsidRDefault="00FC5A09" w:rsidP="00FC5A09">
      <w:pPr>
        <w:pStyle w:val="Subttulo"/>
        <w:spacing w:line="360" w:lineRule="auto"/>
        <w:rPr>
          <w:b/>
          <w:lang w:val="pt-PT"/>
        </w:rPr>
      </w:pPr>
      <w:r>
        <w:rPr>
          <w:lang w:val="pt-PT"/>
        </w:rPr>
        <w:t xml:space="preserve">João de Castro - </w:t>
      </w:r>
      <w:r w:rsidRPr="00FC5A09">
        <w:rPr>
          <w:b/>
          <w:lang w:val="pt-PT"/>
        </w:rPr>
        <w:t>210100342</w:t>
      </w:r>
    </w:p>
    <w:p w14:paraId="4111EF35" w14:textId="0C5166B6" w:rsidR="00104A17" w:rsidRPr="00104A17" w:rsidRDefault="00D53134" w:rsidP="00104A17">
      <w:pPr>
        <w:pStyle w:val="Subttulo"/>
        <w:spacing w:line="360" w:lineRule="auto"/>
        <w:rPr>
          <w:lang w:val="pt-PT"/>
        </w:rPr>
      </w:pPr>
      <w:r>
        <w:rPr>
          <w:lang w:val="pt-PT"/>
        </w:rPr>
        <w:t>Daniel Nunes</w:t>
      </w:r>
      <w:r w:rsidR="00FC5A09">
        <w:rPr>
          <w:lang w:val="pt-PT"/>
        </w:rPr>
        <w:t xml:space="preserve"> - </w:t>
      </w:r>
      <w:r w:rsidR="00104A17" w:rsidRPr="00104A17">
        <w:rPr>
          <w:b/>
          <w:bCs/>
          <w:lang w:val="pt-PT"/>
        </w:rPr>
        <w:t>200100306</w:t>
      </w:r>
    </w:p>
    <w:p w14:paraId="0FDBE468" w14:textId="11425D88" w:rsidR="00104A17" w:rsidRPr="00FC5A09" w:rsidRDefault="00D53134" w:rsidP="00104A17">
      <w:pPr>
        <w:pStyle w:val="Subttulo"/>
        <w:spacing w:line="360" w:lineRule="auto"/>
        <w:rPr>
          <w:lang w:val="pt-PT"/>
        </w:rPr>
      </w:pPr>
      <w:r>
        <w:rPr>
          <w:lang w:val="pt-PT"/>
        </w:rPr>
        <w:t xml:space="preserve">Alexandre </w:t>
      </w:r>
      <w:r w:rsidR="00104A17">
        <w:rPr>
          <w:lang w:val="pt-PT"/>
        </w:rPr>
        <w:t>Silva</w:t>
      </w:r>
      <w:r w:rsidR="00FC5A09">
        <w:rPr>
          <w:lang w:val="pt-PT"/>
        </w:rPr>
        <w:t xml:space="preserve"> -</w:t>
      </w:r>
      <w:r w:rsidR="00093AC8">
        <w:rPr>
          <w:lang w:val="pt-PT"/>
        </w:rPr>
        <w:t xml:space="preserve"> </w:t>
      </w:r>
      <w:r w:rsidR="00104A17" w:rsidRPr="00104A17">
        <w:rPr>
          <w:b/>
          <w:bCs/>
          <w:lang w:val="pt-PT"/>
        </w:rPr>
        <w:t>190100307</w:t>
      </w:r>
    </w:p>
    <w:p w14:paraId="658B275F" w14:textId="01D61578" w:rsidR="00104A17" w:rsidRPr="00104A17" w:rsidRDefault="00104A17" w:rsidP="00104A17">
      <w:pPr>
        <w:pStyle w:val="Subttulo"/>
        <w:spacing w:line="360" w:lineRule="auto"/>
        <w:rPr>
          <w:lang w:val="pt-PT"/>
        </w:rPr>
      </w:pPr>
    </w:p>
    <w:p w14:paraId="575B435B" w14:textId="0B54A996" w:rsidR="576062CF" w:rsidRPr="00FC5A09" w:rsidRDefault="576062CF" w:rsidP="00DF3215">
      <w:pPr>
        <w:rPr>
          <w:lang w:val="pt-PT"/>
        </w:rPr>
      </w:pPr>
    </w:p>
    <w:p w14:paraId="6333CF1A" w14:textId="78A82537" w:rsidR="717E282B" w:rsidRPr="00FC5A09" w:rsidRDefault="717E282B" w:rsidP="00DF3215">
      <w:pPr>
        <w:rPr>
          <w:lang w:val="pt-PT"/>
        </w:rPr>
      </w:pPr>
    </w:p>
    <w:p w14:paraId="559CF881" w14:textId="1D33FF92" w:rsidR="717E282B" w:rsidRPr="00FC5A09" w:rsidRDefault="717E282B" w:rsidP="00DF3215">
      <w:pPr>
        <w:rPr>
          <w:lang w:val="pt-PT"/>
        </w:rPr>
      </w:pPr>
    </w:p>
    <w:p w14:paraId="01F64176" w14:textId="75427D8A" w:rsidR="717E282B" w:rsidRPr="00FC5A09" w:rsidRDefault="717E282B" w:rsidP="00FC5A09">
      <w:pPr>
        <w:ind w:firstLine="0"/>
        <w:rPr>
          <w:lang w:val="pt-PT"/>
        </w:rPr>
      </w:pPr>
    </w:p>
    <w:p w14:paraId="5F3A021D" w14:textId="49FA8BED" w:rsidR="717E282B" w:rsidRPr="00FC5A09" w:rsidRDefault="00FC5A09" w:rsidP="00DF3215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12AC3DEF" wp14:editId="69AFFC6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33800" cy="1664653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itSantarem-Escola-GestaoTecnologia-1200x53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4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FFFDB" w14:textId="77777777" w:rsidR="709762D6" w:rsidRPr="00FC5A09" w:rsidRDefault="709762D6" w:rsidP="00DF3215">
      <w:pPr>
        <w:rPr>
          <w:lang w:val="pt-PT"/>
        </w:rPr>
      </w:pPr>
    </w:p>
    <w:p w14:paraId="16B765EE" w14:textId="77777777" w:rsidR="709762D6" w:rsidRPr="00FC5A09" w:rsidRDefault="709762D6" w:rsidP="00DF3215">
      <w:pPr>
        <w:rPr>
          <w:lang w:val="pt-PT"/>
        </w:rPr>
      </w:pPr>
    </w:p>
    <w:p w14:paraId="3F1A4AA1" w14:textId="6E68081F" w:rsidR="5643BF48" w:rsidRPr="00FC5A09" w:rsidRDefault="5643BF48" w:rsidP="00FC5A09">
      <w:pPr>
        <w:ind w:firstLine="0"/>
        <w:rPr>
          <w:lang w:val="pt-PT"/>
        </w:rPr>
      </w:pPr>
    </w:p>
    <w:p w14:paraId="6EADD342" w14:textId="29515927" w:rsidR="733B038C" w:rsidRDefault="733B038C" w:rsidP="00DF3215">
      <w:pPr>
        <w:rPr>
          <w:lang w:val="pt-PT"/>
        </w:rPr>
      </w:pPr>
    </w:p>
    <w:p w14:paraId="30D60908" w14:textId="254F9B7F" w:rsidR="00FC5A09" w:rsidRDefault="00FC5A09" w:rsidP="00DF3215">
      <w:pPr>
        <w:rPr>
          <w:lang w:val="pt-PT"/>
        </w:rPr>
      </w:pPr>
    </w:p>
    <w:p w14:paraId="4DA9F59B" w14:textId="4E0C8B5D" w:rsidR="00FC5A09" w:rsidRDefault="00FC5A09" w:rsidP="00DF3215">
      <w:pPr>
        <w:rPr>
          <w:lang w:val="pt-PT"/>
        </w:rPr>
      </w:pPr>
    </w:p>
    <w:p w14:paraId="524B44F4" w14:textId="77777777" w:rsidR="00FC5A09" w:rsidRPr="00FC5A09" w:rsidRDefault="00FC5A09" w:rsidP="00DF3215">
      <w:pPr>
        <w:rPr>
          <w:lang w:val="pt-PT"/>
        </w:rPr>
      </w:pPr>
    </w:p>
    <w:p w14:paraId="43EF8E05" w14:textId="016A987B" w:rsidR="00FC5A09" w:rsidRPr="00851259" w:rsidRDefault="00851259" w:rsidP="00851259">
      <w:pPr>
        <w:ind w:firstLine="0"/>
        <w:jc w:val="center"/>
        <w:rPr>
          <w:b/>
          <w:bCs/>
          <w:sz w:val="24"/>
          <w:szCs w:val="24"/>
          <w:lang w:val="pt-PT"/>
        </w:rPr>
      </w:pPr>
      <w:r w:rsidRPr="00851259">
        <w:rPr>
          <w:b/>
          <w:bCs/>
          <w:sz w:val="24"/>
          <w:szCs w:val="24"/>
          <w:lang w:val="pt-PT"/>
        </w:rPr>
        <w:t xml:space="preserve">Filipe </w:t>
      </w:r>
      <w:r w:rsidR="00D53134">
        <w:rPr>
          <w:b/>
          <w:bCs/>
          <w:sz w:val="24"/>
          <w:szCs w:val="24"/>
          <w:lang w:val="pt-PT"/>
        </w:rPr>
        <w:t>Madeira</w:t>
      </w:r>
    </w:p>
    <w:p w14:paraId="3631ADCD" w14:textId="6C809202" w:rsidR="00851259" w:rsidRPr="00851259" w:rsidRDefault="00851259" w:rsidP="00851259">
      <w:pPr>
        <w:pStyle w:val="CaptionCallout"/>
        <w:jc w:val="center"/>
        <w:rPr>
          <w:sz w:val="24"/>
          <w:szCs w:val="24"/>
          <w:lang w:val="pt-PT"/>
        </w:rPr>
      </w:pPr>
      <w:r w:rsidRPr="00851259">
        <w:rPr>
          <w:sz w:val="24"/>
          <w:szCs w:val="24"/>
          <w:lang w:val="pt-PT"/>
        </w:rPr>
        <w:t xml:space="preserve">Ano </w:t>
      </w:r>
      <w:r>
        <w:rPr>
          <w:sz w:val="24"/>
          <w:szCs w:val="24"/>
          <w:lang w:val="pt-PT"/>
        </w:rPr>
        <w:t>L</w:t>
      </w:r>
      <w:r w:rsidRPr="00851259">
        <w:rPr>
          <w:sz w:val="24"/>
          <w:szCs w:val="24"/>
          <w:lang w:val="pt-PT"/>
        </w:rPr>
        <w:t>etivo 2023/2024</w:t>
      </w:r>
    </w:p>
    <w:sdt>
      <w:sdtPr>
        <w:rPr>
          <w:rFonts w:ascii="Georgia" w:eastAsia="Georgia" w:hAnsi="Georgia" w:cs="Georgia"/>
          <w:color w:val="auto"/>
          <w:sz w:val="22"/>
          <w:szCs w:val="22"/>
          <w:lang w:val="pt-PT"/>
        </w:rPr>
        <w:id w:val="1189952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lang w:val="en-US"/>
        </w:rPr>
      </w:sdtEndPr>
      <w:sdtContent>
        <w:p w14:paraId="64A67F0C" w14:textId="77777777" w:rsidR="004F33D1" w:rsidRPr="00D47911" w:rsidRDefault="004F33D1" w:rsidP="004F33D1">
          <w:pPr>
            <w:pStyle w:val="Cabealhodondice"/>
            <w:rPr>
              <w:lang w:val="pt-PT"/>
            </w:rPr>
          </w:pPr>
          <w:r w:rsidRPr="00D47911">
            <w:rPr>
              <w:lang w:val="pt-PT"/>
            </w:rPr>
            <w:t>Contents</w:t>
          </w:r>
        </w:p>
        <w:p w14:paraId="46765D11" w14:textId="6C315268" w:rsidR="00C522CB" w:rsidRDefault="004F33D1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72302" w:history="1">
            <w:r w:rsidR="00C522CB" w:rsidRPr="000E640E">
              <w:rPr>
                <w:rStyle w:val="Hiperligao"/>
                <w:noProof/>
              </w:rPr>
              <w:t>Programas Utilizados</w:t>
            </w:r>
            <w:r w:rsidR="00C522CB">
              <w:rPr>
                <w:noProof/>
                <w:webHidden/>
              </w:rPr>
              <w:tab/>
            </w:r>
            <w:r w:rsidR="00C522CB">
              <w:rPr>
                <w:noProof/>
                <w:webHidden/>
              </w:rPr>
              <w:fldChar w:fldCharType="begin"/>
            </w:r>
            <w:r w:rsidR="00C522CB">
              <w:rPr>
                <w:noProof/>
                <w:webHidden/>
              </w:rPr>
              <w:instrText xml:space="preserve"> PAGEREF _Toc168172302 \h </w:instrText>
            </w:r>
            <w:r w:rsidR="00C522CB">
              <w:rPr>
                <w:noProof/>
                <w:webHidden/>
              </w:rPr>
            </w:r>
            <w:r w:rsidR="00C522CB">
              <w:rPr>
                <w:noProof/>
                <w:webHidden/>
              </w:rPr>
              <w:fldChar w:fldCharType="separate"/>
            </w:r>
            <w:r w:rsidR="00C522CB">
              <w:rPr>
                <w:noProof/>
                <w:webHidden/>
              </w:rPr>
              <w:t>3</w:t>
            </w:r>
            <w:r w:rsidR="00C522CB">
              <w:rPr>
                <w:noProof/>
                <w:webHidden/>
              </w:rPr>
              <w:fldChar w:fldCharType="end"/>
            </w:r>
          </w:hyperlink>
        </w:p>
        <w:p w14:paraId="45DD2007" w14:textId="1AB6D43C" w:rsidR="00C522CB" w:rsidRDefault="00C522C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6817230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97FD" w14:textId="0FA980B6" w:rsidR="00C522CB" w:rsidRDefault="00C522C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68172304" w:history="1">
            <w:r w:rsidRPr="000E640E">
              <w:rPr>
                <w:rStyle w:val="Hiperliga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B0E1" w14:textId="28D7C3BA" w:rsidR="00C522CB" w:rsidRDefault="00C522C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05" w:history="1">
            <w:r w:rsidRPr="000E640E">
              <w:rPr>
                <w:rStyle w:val="Hiperligao"/>
                <w:noProof/>
                <w:lang w:val="en-GB"/>
              </w:rPr>
              <w:t>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9E20" w14:textId="06C5CF6B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06" w:history="1">
            <w:r w:rsidRPr="000E640E">
              <w:rPr>
                <w:rStyle w:val="Hiperligao"/>
                <w:noProof/>
                <w:lang w:val="en-GB"/>
              </w:rPr>
              <w:t>WebSocketExtensions.cs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0B2A" w14:textId="681BE008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07" w:history="1">
            <w:r w:rsidRPr="000E640E">
              <w:rPr>
                <w:rStyle w:val="Hiperligao"/>
                <w:noProof/>
                <w:lang w:val="en-GB"/>
              </w:rPr>
              <w:t>WebSocketHandler.cs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266B" w14:textId="02C921DC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08" w:history="1">
            <w:r w:rsidRPr="000E640E">
              <w:rPr>
                <w:rStyle w:val="Hiperligao"/>
                <w:noProof/>
                <w:lang w:val="en-GB"/>
              </w:rPr>
              <w:t>WebSocketHandler.cs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C0BF" w14:textId="114C2E22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09" w:history="1">
            <w:r w:rsidRPr="000E640E">
              <w:rPr>
                <w:rStyle w:val="Hiperligao"/>
                <w:noProof/>
                <w:lang w:val="en-GB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2C1D" w14:textId="31184802" w:rsidR="00C522CB" w:rsidRDefault="00C522C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68172310" w:history="1">
            <w:r w:rsidRPr="000E640E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2E60" w14:textId="71BFD60B" w:rsidR="00C522CB" w:rsidRDefault="00C522C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11" w:history="1">
            <w:r w:rsidRPr="000E640E">
              <w:rPr>
                <w:rStyle w:val="Hiperligao"/>
                <w:noProof/>
                <w:lang w:val="pt-PT"/>
              </w:rPr>
              <w:t>Ecrãs: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EA8C" w14:textId="07149296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12" w:history="1">
            <w:r w:rsidRPr="000E640E">
              <w:rPr>
                <w:rStyle w:val="Hiperligao"/>
                <w:noProof/>
                <w:lang w:val="pt-PT"/>
              </w:rPr>
              <w:t>Formulário de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D640" w14:textId="2FD90082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13" w:history="1">
            <w:r w:rsidRPr="000E640E">
              <w:rPr>
                <w:rStyle w:val="Hiperligao"/>
                <w:noProof/>
                <w:lang w:val="pt-PT"/>
              </w:rPr>
              <w:t>Login feito com sucesso.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2379" w14:textId="7F111635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14" w:history="1">
            <w:r w:rsidRPr="000E640E">
              <w:rPr>
                <w:rStyle w:val="Hiperligao"/>
                <w:noProof/>
                <w:lang w:val="pt-PT"/>
              </w:rPr>
              <w:t>Página principal e como aceder a página da parte 4 do trabalho.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CB13" w14:textId="133761C6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15" w:history="1">
            <w:r w:rsidRPr="000E640E">
              <w:rPr>
                <w:rStyle w:val="Hiperligao"/>
                <w:noProof/>
                <w:lang w:val="pt-PT"/>
              </w:rPr>
              <w:t>Ligar a conexão.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63F4" w14:textId="69C91CA6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16" w:history="1">
            <w:r w:rsidRPr="000E640E">
              <w:rPr>
                <w:rStyle w:val="Hiperligao"/>
                <w:noProof/>
                <w:lang w:val="pt-PT"/>
              </w:rPr>
              <w:t>Receber as informações enviadas.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6F7D" w14:textId="5C78E705" w:rsidR="00C522CB" w:rsidRDefault="00C522C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17" w:history="1">
            <w:r w:rsidRPr="000E640E">
              <w:rPr>
                <w:rStyle w:val="Hiperligao"/>
                <w:noProof/>
                <w:lang w:val="en-GB"/>
              </w:rPr>
              <w:t>Ficheiros: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052C" w14:textId="5A37E84F" w:rsidR="00C522CB" w:rsidRDefault="00C522CB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68172318" w:history="1">
            <w:r w:rsidRPr="000E640E">
              <w:rPr>
                <w:rStyle w:val="Hiperligao"/>
                <w:noProof/>
                <w:lang w:val="en-GB"/>
              </w:rPr>
              <w:t>Part4.cs: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8152" w14:textId="41BCCD4B" w:rsidR="004F33D1" w:rsidRDefault="004F33D1" w:rsidP="004F33D1">
          <w:pPr>
            <w:spacing w:line="276" w:lineRule="auto"/>
            <w:ind w:firstLine="0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D88FA0" w14:textId="77777777" w:rsidR="004F33D1" w:rsidRDefault="004F33D1" w:rsidP="00D53134">
      <w:pPr>
        <w:pStyle w:val="Cabealho1"/>
        <w:jc w:val="left"/>
        <w:rPr>
          <w:sz w:val="32"/>
          <w:szCs w:val="32"/>
          <w:lang w:val="pt-PT"/>
        </w:rPr>
      </w:pPr>
    </w:p>
    <w:p w14:paraId="5A9E82ED" w14:textId="77777777" w:rsidR="004E4411" w:rsidRPr="00D53134" w:rsidRDefault="004E4411" w:rsidP="00AF567A">
      <w:pPr>
        <w:ind w:firstLine="0"/>
        <w:rPr>
          <w:lang w:val="pt-PT"/>
        </w:rPr>
      </w:pPr>
    </w:p>
    <w:p w14:paraId="7DDF704F" w14:textId="77777777" w:rsidR="004E4411" w:rsidRDefault="004E4411" w:rsidP="00DF09B8">
      <w:pPr>
        <w:pStyle w:val="Cabealho1"/>
        <w:rPr>
          <w:sz w:val="36"/>
          <w:szCs w:val="36"/>
          <w:lang w:val="pt-PT"/>
        </w:rPr>
      </w:pPr>
      <w:bookmarkStart w:id="0" w:name="_GoBack"/>
      <w:bookmarkEnd w:id="0"/>
    </w:p>
    <w:p w14:paraId="6965D99B" w14:textId="7F7D1D71" w:rsidR="00D53134" w:rsidRDefault="00D53134" w:rsidP="00DF09B8">
      <w:pPr>
        <w:pStyle w:val="Cabealho1"/>
        <w:rPr>
          <w:sz w:val="36"/>
          <w:szCs w:val="36"/>
          <w:lang w:val="pt-PT"/>
        </w:rPr>
      </w:pPr>
      <w:bookmarkStart w:id="1" w:name="_Toc168172302"/>
      <w:r>
        <w:rPr>
          <w:sz w:val="36"/>
          <w:szCs w:val="36"/>
          <w:lang w:val="pt-PT"/>
        </w:rPr>
        <w:lastRenderedPageBreak/>
        <w:t xml:space="preserve">Programas </w:t>
      </w:r>
      <w:r w:rsidR="00DF09B8">
        <w:rPr>
          <w:sz w:val="36"/>
          <w:szCs w:val="36"/>
          <w:lang w:val="pt-PT"/>
        </w:rPr>
        <w:t>Utilizados</w:t>
      </w:r>
      <w:bookmarkEnd w:id="1"/>
    </w:p>
    <w:p w14:paraId="6A52E733" w14:textId="63FC3DCD" w:rsidR="004F33D1" w:rsidRDefault="00D53134" w:rsidP="00D53134">
      <w:pPr>
        <w:pStyle w:val="Cabealho1"/>
        <w:jc w:val="left"/>
        <w:rPr>
          <w:sz w:val="36"/>
          <w:szCs w:val="36"/>
          <w:lang w:val="pt-PT"/>
        </w:rPr>
      </w:pPr>
      <w:bookmarkStart w:id="2" w:name="_Toc168172303"/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 wp14:anchorId="134008C3" wp14:editId="56534FFB">
            <wp:simplePos x="0" y="0"/>
            <wp:positionH relativeFrom="column">
              <wp:posOffset>3055620</wp:posOffset>
            </wp:positionH>
            <wp:positionV relativeFrom="paragraph">
              <wp:posOffset>142875</wp:posOffset>
            </wp:positionV>
            <wp:extent cx="1167765" cy="1184275"/>
            <wp:effectExtent l="0" t="0" r="0" b="0"/>
            <wp:wrapThrough wrapText="bothSides">
              <wp:wrapPolygon edited="0">
                <wp:start x="0" y="0"/>
                <wp:lineTo x="0" y="20500"/>
                <wp:lineTo x="352" y="21195"/>
                <wp:lineTo x="20790" y="21195"/>
                <wp:lineTo x="21142" y="20847"/>
                <wp:lineTo x="21142" y="0"/>
                <wp:lineTo x="0" y="0"/>
              </wp:wrapPolygon>
            </wp:wrapThrough>
            <wp:docPr id="1548081036" name="Picture 3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179F7671" wp14:editId="5B16B054">
            <wp:simplePos x="0" y="0"/>
            <wp:positionH relativeFrom="column">
              <wp:posOffset>251460</wp:posOffset>
            </wp:positionH>
            <wp:positionV relativeFrom="paragraph">
              <wp:posOffset>205740</wp:posOffset>
            </wp:positionV>
            <wp:extent cx="1074420" cy="1071063"/>
            <wp:effectExtent l="0" t="0" r="0" b="0"/>
            <wp:wrapThrough wrapText="bothSides">
              <wp:wrapPolygon edited="0">
                <wp:start x="13787" y="0"/>
                <wp:lineTo x="3064" y="3843"/>
                <wp:lineTo x="0" y="5381"/>
                <wp:lineTo x="0" y="16142"/>
                <wp:lineTo x="10723" y="18448"/>
                <wp:lineTo x="13404" y="21139"/>
                <wp:lineTo x="13787" y="21139"/>
                <wp:lineTo x="17617" y="21139"/>
                <wp:lineTo x="21064" y="19217"/>
                <wp:lineTo x="21064" y="1922"/>
                <wp:lineTo x="17617" y="0"/>
                <wp:lineTo x="13787" y="0"/>
              </wp:wrapPolygon>
            </wp:wrapThrough>
            <wp:docPr id="70665577" name="Picture 1" descr="Visual Studio Code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</w:p>
    <w:p w14:paraId="07CA31CF" w14:textId="467A610D" w:rsidR="00D53134" w:rsidRPr="00D53134" w:rsidRDefault="00D53134" w:rsidP="00D53134">
      <w:pPr>
        <w:ind w:firstLine="0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 wp14:anchorId="5403CB3F" wp14:editId="30CE275D">
            <wp:simplePos x="0" y="0"/>
            <wp:positionH relativeFrom="margin">
              <wp:posOffset>4289425</wp:posOffset>
            </wp:positionH>
            <wp:positionV relativeFrom="paragraph">
              <wp:posOffset>224790</wp:posOffset>
            </wp:positionV>
            <wp:extent cx="1741805" cy="1028700"/>
            <wp:effectExtent l="0" t="0" r="0" b="0"/>
            <wp:wrapThrough wrapText="bothSides">
              <wp:wrapPolygon edited="0">
                <wp:start x="15355" y="0"/>
                <wp:lineTo x="12521" y="400"/>
                <wp:lineTo x="10867" y="2800"/>
                <wp:lineTo x="10867" y="6400"/>
                <wp:lineTo x="9686" y="12800"/>
                <wp:lineTo x="0" y="16400"/>
                <wp:lineTo x="0" y="21200"/>
                <wp:lineTo x="10158" y="21200"/>
                <wp:lineTo x="12048" y="21200"/>
                <wp:lineTo x="16773" y="21200"/>
                <wp:lineTo x="21261" y="20400"/>
                <wp:lineTo x="21261" y="12800"/>
                <wp:lineTo x="16773" y="0"/>
                <wp:lineTo x="15355" y="0"/>
              </wp:wrapPolygon>
            </wp:wrapThrough>
            <wp:docPr id="352173114" name="Picture 4" descr="phpMyAdmin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pMyAdmin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1B20EA8B" wp14:editId="5CC1702C">
            <wp:simplePos x="0" y="0"/>
            <wp:positionH relativeFrom="column">
              <wp:posOffset>1577340</wp:posOffset>
            </wp:positionH>
            <wp:positionV relativeFrom="paragraph">
              <wp:posOffset>3810</wp:posOffset>
            </wp:positionV>
            <wp:extent cx="1333500" cy="1333500"/>
            <wp:effectExtent l="0" t="0" r="0" b="0"/>
            <wp:wrapThrough wrapText="bothSides">
              <wp:wrapPolygon edited="0">
                <wp:start x="13886" y="0"/>
                <wp:lineTo x="1234" y="4629"/>
                <wp:lineTo x="309" y="6480"/>
                <wp:lineTo x="0" y="12960"/>
                <wp:lineTo x="926" y="16663"/>
                <wp:lineTo x="10491" y="20366"/>
                <wp:lineTo x="13886" y="21291"/>
                <wp:lineTo x="15737" y="21291"/>
                <wp:lineTo x="17280" y="20366"/>
                <wp:lineTo x="21291" y="16663"/>
                <wp:lineTo x="21291" y="4629"/>
                <wp:lineTo x="15737" y="0"/>
                <wp:lineTo x="13886" y="0"/>
              </wp:wrapPolygon>
            </wp:wrapThrough>
            <wp:docPr id="2106750802" name="Picture 2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C8E7D" w14:textId="06BCED18" w:rsidR="004F33D1" w:rsidRDefault="004F33D1" w:rsidP="005D3C9A">
      <w:pPr>
        <w:pStyle w:val="Cabealho1"/>
        <w:rPr>
          <w:sz w:val="32"/>
          <w:szCs w:val="32"/>
          <w:lang w:val="pt-PT"/>
        </w:rPr>
      </w:pPr>
    </w:p>
    <w:p w14:paraId="2E15BC2C" w14:textId="64BBE4DB" w:rsidR="004F33D1" w:rsidRDefault="004F33D1" w:rsidP="005D3C9A">
      <w:pPr>
        <w:pStyle w:val="Cabealho1"/>
        <w:rPr>
          <w:sz w:val="32"/>
          <w:szCs w:val="32"/>
          <w:lang w:val="pt-PT"/>
        </w:rPr>
      </w:pPr>
    </w:p>
    <w:p w14:paraId="4F5881EF" w14:textId="6FB34E8C" w:rsidR="004F33D1" w:rsidRDefault="004F33D1" w:rsidP="00D53134">
      <w:pPr>
        <w:pStyle w:val="Cabealho1"/>
        <w:jc w:val="left"/>
        <w:rPr>
          <w:sz w:val="32"/>
          <w:szCs w:val="32"/>
          <w:lang w:val="pt-PT"/>
        </w:rPr>
      </w:pPr>
    </w:p>
    <w:p w14:paraId="42735739" w14:textId="71A784DD" w:rsidR="00D53134" w:rsidRDefault="006270FC" w:rsidP="00AE31A3">
      <w:pPr>
        <w:pStyle w:val="Cabealho1"/>
        <w:spacing w:after="240" w:line="360" w:lineRule="auto"/>
        <w:rPr>
          <w:sz w:val="36"/>
          <w:szCs w:val="36"/>
          <w:lang w:val="pt-PT"/>
        </w:rPr>
      </w:pPr>
      <w:bookmarkStart w:id="3" w:name="_Toc168172304"/>
      <w:r>
        <w:rPr>
          <w:sz w:val="36"/>
          <w:szCs w:val="36"/>
          <w:lang w:val="pt-PT"/>
        </w:rPr>
        <w:t>API</w:t>
      </w:r>
      <w:bookmarkEnd w:id="3"/>
    </w:p>
    <w:p w14:paraId="4A8E2AA3" w14:textId="42A10D3E" w:rsidR="576062CF" w:rsidRDefault="00AE31A3" w:rsidP="00104A17">
      <w:pPr>
        <w:spacing w:line="240" w:lineRule="auto"/>
        <w:ind w:firstLine="0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5408" behindDoc="0" locked="0" layoutInCell="1" allowOverlap="1" wp14:anchorId="2590806E" wp14:editId="6516D7E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86050" cy="39287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A17" w:rsidRPr="00104A17">
        <w:rPr>
          <w:lang w:val="pt-PT"/>
        </w:rPr>
        <w:tab/>
        <w:t>Nesta Imagem p</w:t>
      </w:r>
      <w:r w:rsidR="00104A17">
        <w:rPr>
          <w:lang w:val="pt-PT"/>
        </w:rPr>
        <w:t>ode -se observar o E</w:t>
      </w:r>
      <w:r w:rsidR="00104A17" w:rsidRPr="00104A17">
        <w:rPr>
          <w:i/>
          <w:iCs/>
          <w:lang w:val="pt-PT"/>
        </w:rPr>
        <w:t>xplorer</w:t>
      </w:r>
      <w:r w:rsidR="00104A17">
        <w:rPr>
          <w:lang w:val="pt-PT"/>
        </w:rPr>
        <w:t xml:space="preserve"> do visual </w:t>
      </w:r>
      <w:proofErr w:type="spellStart"/>
      <w:r w:rsidR="00104A17">
        <w:rPr>
          <w:lang w:val="pt-PT"/>
        </w:rPr>
        <w:t>Studio</w:t>
      </w:r>
      <w:proofErr w:type="spellEnd"/>
      <w:r w:rsidR="00104A17">
        <w:rPr>
          <w:lang w:val="pt-PT"/>
        </w:rPr>
        <w:t>, com os ficheiros necessário para a API. Tendo uma importancia maior a</w:t>
      </w:r>
      <w:r w:rsidR="00D34394">
        <w:rPr>
          <w:lang w:val="pt-PT"/>
        </w:rPr>
        <w:t>s</w:t>
      </w:r>
      <w:r w:rsidR="00104A17">
        <w:rPr>
          <w:lang w:val="pt-PT"/>
        </w:rPr>
        <w:t xml:space="preserve"> pasta</w:t>
      </w:r>
      <w:r w:rsidR="00D34394">
        <w:rPr>
          <w:lang w:val="pt-PT"/>
        </w:rPr>
        <w:t>s</w:t>
      </w:r>
      <w:r w:rsidR="00104A17">
        <w:rPr>
          <w:lang w:val="pt-PT"/>
        </w:rPr>
        <w:t xml:space="preserve"> “controller”,</w:t>
      </w:r>
      <w:r w:rsidR="00D34394">
        <w:rPr>
          <w:lang w:val="pt-PT"/>
        </w:rPr>
        <w:t xml:space="preserve"> que irá controlar a maneira como o utilizador irá interagir com a aplicação. </w:t>
      </w:r>
      <w:r w:rsidR="00104A17">
        <w:rPr>
          <w:lang w:val="pt-PT"/>
        </w:rPr>
        <w:t xml:space="preserve">“model”, </w:t>
      </w:r>
      <w:r w:rsidR="00D34394">
        <w:rPr>
          <w:lang w:val="pt-PT"/>
        </w:rPr>
        <w:t xml:space="preserve">que é responsavel por amazenar os dados que vem do back-end. </w:t>
      </w:r>
      <w:r w:rsidR="00104A17">
        <w:rPr>
          <w:lang w:val="pt-PT"/>
        </w:rPr>
        <w:t>“repository”</w:t>
      </w:r>
      <w:r w:rsidR="00D34394">
        <w:rPr>
          <w:lang w:val="pt-PT"/>
        </w:rPr>
        <w:t>, onde se encontra todas as chamadas SQL,</w:t>
      </w:r>
      <w:r w:rsidR="00104A17">
        <w:rPr>
          <w:lang w:val="pt-PT"/>
        </w:rPr>
        <w:t xml:space="preserve"> e por ultimo o “Program.cs”</w:t>
      </w:r>
      <w:r w:rsidR="00D34394">
        <w:rPr>
          <w:lang w:val="pt-PT"/>
        </w:rPr>
        <w:t xml:space="preserve">, onde a API corre, pode ser associado a um </w:t>
      </w:r>
      <w:r w:rsidR="00D34394" w:rsidRPr="00D34394">
        <w:rPr>
          <w:i/>
          <w:iCs/>
          <w:lang w:val="pt-PT"/>
        </w:rPr>
        <w:t>Main</w:t>
      </w:r>
      <w:r w:rsidR="00D34394">
        <w:rPr>
          <w:i/>
          <w:iCs/>
          <w:lang w:val="pt-PT"/>
        </w:rPr>
        <w:t>.</w:t>
      </w:r>
    </w:p>
    <w:p w14:paraId="0C9C63F4" w14:textId="2341E164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030FB52C" w14:textId="69DED92D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58CE8153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25D42EB0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7668B738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703CC227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75EEF876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0DCB9330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33401A70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514F1286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019EB767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1CB3714C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1C3B774C" w14:textId="77777777" w:rsidR="00D34394" w:rsidRDefault="00D34394" w:rsidP="00104A17">
      <w:pPr>
        <w:spacing w:line="240" w:lineRule="auto"/>
        <w:ind w:firstLine="0"/>
        <w:rPr>
          <w:lang w:val="pt-PT"/>
        </w:rPr>
      </w:pPr>
    </w:p>
    <w:p w14:paraId="148F518F" w14:textId="2BA65E0E" w:rsidR="00D03C2D" w:rsidRDefault="00D03C2D" w:rsidP="00AE31A3">
      <w:pPr>
        <w:pStyle w:val="Cabealho2"/>
        <w:rPr>
          <w:sz w:val="32"/>
          <w:szCs w:val="32"/>
          <w:lang w:val="pt-PT"/>
        </w:rPr>
      </w:pPr>
    </w:p>
    <w:p w14:paraId="5D809A49" w14:textId="6C625CCF" w:rsidR="00D34394" w:rsidRPr="00A62E72" w:rsidRDefault="00D34394" w:rsidP="00ED592C">
      <w:pPr>
        <w:pStyle w:val="Cabealho2"/>
        <w:jc w:val="center"/>
        <w:rPr>
          <w:lang w:val="en-GB"/>
        </w:rPr>
      </w:pPr>
      <w:bookmarkStart w:id="4" w:name="_Toc168172305"/>
      <w:proofErr w:type="spellStart"/>
      <w:r w:rsidRPr="00A62E72">
        <w:rPr>
          <w:sz w:val="32"/>
          <w:szCs w:val="32"/>
          <w:lang w:val="en-GB"/>
        </w:rPr>
        <w:t>Ficheiros</w:t>
      </w:r>
      <w:bookmarkEnd w:id="4"/>
      <w:proofErr w:type="spellEnd"/>
    </w:p>
    <w:p w14:paraId="5A972933" w14:textId="50F878BF" w:rsidR="00DF09B8" w:rsidRPr="00A62E72" w:rsidRDefault="00A62E72" w:rsidP="00ED592C">
      <w:pPr>
        <w:pStyle w:val="Cabealho3"/>
        <w:rPr>
          <w:i w:val="0"/>
          <w:iCs w:val="0"/>
          <w:sz w:val="24"/>
          <w:szCs w:val="24"/>
          <w:lang w:val="en-GB"/>
        </w:rPr>
      </w:pPr>
      <w:bookmarkStart w:id="5" w:name="_Toc168172306"/>
      <w:proofErr w:type="spellStart"/>
      <w:r w:rsidRPr="00A62E72">
        <w:rPr>
          <w:i w:val="0"/>
          <w:iCs w:val="0"/>
          <w:sz w:val="24"/>
          <w:szCs w:val="24"/>
          <w:lang w:val="en-GB"/>
        </w:rPr>
        <w:lastRenderedPageBreak/>
        <w:t>WebSocketExtensions</w:t>
      </w:r>
      <w:r w:rsidR="00DF09B8" w:rsidRPr="00A62E72">
        <w:rPr>
          <w:i w:val="0"/>
          <w:iCs w:val="0"/>
          <w:sz w:val="24"/>
          <w:szCs w:val="24"/>
          <w:lang w:val="en-GB"/>
        </w:rPr>
        <w:t>.cs</w:t>
      </w:r>
      <w:bookmarkEnd w:id="5"/>
      <w:proofErr w:type="spellEnd"/>
    </w:p>
    <w:p w14:paraId="78AACCE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WebSocketExtensions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4B84EDD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IServiceCollection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AddWebSocketManager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gramEnd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IServiceCollection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{ </w:t>
      </w:r>
    </w:p>
    <w:p w14:paraId="45A595F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AddTransient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&lt;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&gt;(); </w:t>
      </w:r>
    </w:p>
    <w:p w14:paraId="7C761EE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5A8C9AB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14:paraId="5F1983F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</w:p>
    <w:p w14:paraId="70E7F710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IApplicationBuilder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MapWebSocketManager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gramEnd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IApplicationBuilder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PathString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path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handler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{ </w:t>
      </w:r>
    </w:p>
    <w:p w14:paraId="0DFE0F5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path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UseMiddleware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&lt;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WebSocketManagerMiddleware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&gt;(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handler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)); </w:t>
      </w:r>
    </w:p>
    <w:p w14:paraId="669F06B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}</w:t>
      </w:r>
    </w:p>
    <w:p w14:paraId="7DD1AEA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}</w:t>
      </w:r>
    </w:p>
    <w:p w14:paraId="61E265E3" w14:textId="210684F7" w:rsidR="0065576D" w:rsidRDefault="0065576D" w:rsidP="0065576D">
      <w:pPr>
        <w:ind w:firstLine="0"/>
        <w:rPr>
          <w:lang w:val="pt-PT"/>
        </w:rPr>
      </w:pPr>
    </w:p>
    <w:p w14:paraId="03AD23AF" w14:textId="7E6B6ED2" w:rsidR="00A62E72" w:rsidRPr="00A62E72" w:rsidRDefault="00A62E72" w:rsidP="00A62E72">
      <w:pPr>
        <w:pStyle w:val="Cabealho3"/>
        <w:rPr>
          <w:i w:val="0"/>
          <w:iCs w:val="0"/>
          <w:sz w:val="24"/>
          <w:szCs w:val="24"/>
          <w:lang w:val="en-GB"/>
        </w:rPr>
      </w:pPr>
      <w:bookmarkStart w:id="6" w:name="_Toc168172307"/>
      <w:proofErr w:type="spellStart"/>
      <w:r w:rsidRPr="00A62E72">
        <w:rPr>
          <w:i w:val="0"/>
          <w:iCs w:val="0"/>
          <w:sz w:val="24"/>
          <w:szCs w:val="24"/>
          <w:lang w:val="en-GB"/>
        </w:rPr>
        <w:t>WebSocketHandler.cs</w:t>
      </w:r>
      <w:bookmarkEnd w:id="6"/>
      <w:proofErr w:type="spellEnd"/>
    </w:p>
    <w:p w14:paraId="73C8118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System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Net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5D55202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System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Text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25BFC70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4943DE6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14:paraId="4BB783A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Task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HandleAsync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proofErr w:type="gramEnd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HttpContext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context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socket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14:paraId="5A42C25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buffer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gram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byte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  <w:proofErr w:type="gramEnd"/>
      <w:r w:rsidRPr="00A62E7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1024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14:paraId="4E2726B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WebSocketReceiveResult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4F0494B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7DCA1BB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do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14:paraId="4D959F7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socket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ArraySegment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&lt;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byte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&gt;(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buffer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CancellationToken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None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0013280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Encoding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UTF</w:t>
      </w:r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8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GetString</w:t>
      </w:r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buffer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A62E7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Count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79F3EDF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            // Handle received message (e.g., process it and send response) </w:t>
      </w:r>
    </w:p>
    <w:p w14:paraId="1DFDBB0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responseMessage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$"Received: {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}"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29FD0B5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responseBytes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Encoding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UTF</w:t>
      </w:r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8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GetBytes</w:t>
      </w:r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responseMessage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6BA8852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socket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ArraySegment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&lt;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byte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&gt;(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responseBytes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),</w:t>
      </w:r>
    </w:p>
    <w:p w14:paraId="3B09421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MessageType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EndOfMessage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CancellationToken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None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6D39889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14:paraId="53398B4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gramStart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proofErr w:type="gramEnd"/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CloseStatus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HasValue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61A00F4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4763E3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socket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CloseStatus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CloseStatusDescription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CancellationToken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None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573E1C7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}</w:t>
      </w:r>
    </w:p>
    <w:p w14:paraId="04D6386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 xml:space="preserve">} </w:t>
      </w:r>
    </w:p>
    <w:p w14:paraId="1227C582" w14:textId="505EF3E2" w:rsidR="00A62E72" w:rsidRDefault="00A62E72" w:rsidP="0065576D">
      <w:pPr>
        <w:ind w:firstLine="0"/>
        <w:rPr>
          <w:lang w:val="pt-PT"/>
        </w:rPr>
      </w:pPr>
    </w:p>
    <w:p w14:paraId="2F2E5ED7" w14:textId="77777777" w:rsidR="00A62E72" w:rsidRPr="00A62E72" w:rsidRDefault="00A62E72" w:rsidP="00A62E72">
      <w:pPr>
        <w:pStyle w:val="Cabealho3"/>
        <w:rPr>
          <w:i w:val="0"/>
          <w:iCs w:val="0"/>
          <w:sz w:val="24"/>
          <w:szCs w:val="24"/>
          <w:lang w:val="en-GB"/>
        </w:rPr>
      </w:pPr>
      <w:bookmarkStart w:id="7" w:name="_Toc168172308"/>
      <w:proofErr w:type="spellStart"/>
      <w:r w:rsidRPr="00A62E72">
        <w:rPr>
          <w:i w:val="0"/>
          <w:iCs w:val="0"/>
          <w:sz w:val="24"/>
          <w:szCs w:val="24"/>
          <w:lang w:val="en-GB"/>
        </w:rPr>
        <w:lastRenderedPageBreak/>
        <w:t>WebSocketHandler.cs</w:t>
      </w:r>
      <w:bookmarkEnd w:id="7"/>
      <w:proofErr w:type="spellEnd"/>
    </w:p>
    <w:p w14:paraId="0D61548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WebSocketManagerMiddleware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14:paraId="69F4741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readonly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RequestDelegate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_next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6216874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readonly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1550580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464CF47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WebSocketManagerMiddleware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proofErr w:type="gramEnd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RequestDelegate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next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14:paraId="114AFB0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_next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next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048D232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358B0A7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14:paraId="321DCCB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3C42DBD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Task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InvokeAsync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proofErr w:type="gramEnd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HttpContext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context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14:paraId="6BF7FD9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gramStart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context</w:t>
      </w:r>
      <w:proofErr w:type="gramEnd"/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WebSockets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IsWebSocketRequest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14:paraId="23C8CF8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69CDDB6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1966360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socket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context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WebSockets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AcceptWebSocketAsync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0133E5A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3EFD8D6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webSocketHandler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HandleAsync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context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socket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2026BDE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}</w:t>
      </w:r>
    </w:p>
    <w:p w14:paraId="0950142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}</w:t>
      </w:r>
    </w:p>
    <w:p w14:paraId="65BF0AED" w14:textId="0D221EFB" w:rsidR="00A62E72" w:rsidRDefault="00A62E72" w:rsidP="0065576D">
      <w:pPr>
        <w:ind w:firstLine="0"/>
        <w:rPr>
          <w:lang w:val="pt-PT"/>
        </w:rPr>
      </w:pPr>
    </w:p>
    <w:p w14:paraId="6B529612" w14:textId="4E406552" w:rsidR="00A62E72" w:rsidRDefault="00A62E72" w:rsidP="00A62E72">
      <w:pPr>
        <w:pStyle w:val="Cabealho3"/>
        <w:rPr>
          <w:i w:val="0"/>
          <w:iCs w:val="0"/>
          <w:sz w:val="24"/>
          <w:szCs w:val="24"/>
          <w:lang w:val="en-GB"/>
        </w:rPr>
      </w:pPr>
      <w:bookmarkStart w:id="8" w:name="_Toc168172309"/>
      <w:proofErr w:type="spellStart"/>
      <w:r>
        <w:rPr>
          <w:i w:val="0"/>
          <w:iCs w:val="0"/>
          <w:sz w:val="24"/>
          <w:szCs w:val="24"/>
          <w:lang w:val="en-GB"/>
        </w:rPr>
        <w:t>Program</w:t>
      </w:r>
      <w:r w:rsidRPr="00A62E72">
        <w:rPr>
          <w:i w:val="0"/>
          <w:iCs w:val="0"/>
          <w:sz w:val="24"/>
          <w:szCs w:val="24"/>
          <w:lang w:val="en-GB"/>
        </w:rPr>
        <w:t>.cs</w:t>
      </w:r>
      <w:bookmarkEnd w:id="8"/>
      <w:proofErr w:type="spellEnd"/>
    </w:p>
    <w:p w14:paraId="100C312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LeagueApi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</w:p>
    <w:p w14:paraId="3EC7A2A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TeamApi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0BB6CA1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UserApi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7E729DE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Microsoft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AspNetCore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Mvc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0E209BC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MySqlConnector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1406157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Microsoft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AspNetCore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Authentication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JwtBearer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</w:p>
    <w:p w14:paraId="487231B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Microsoft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IdentityModel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Tokens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</w:p>
    <w:p w14:paraId="5FEA689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System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Text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3EBB2F4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using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Microsoft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OpenApi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Models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2E11F9D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02AA32F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WebApplication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CreateBuilder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5671748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9917B7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AddWebSocketManager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(); </w:t>
      </w: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parte 4</w:t>
      </w:r>
    </w:p>
    <w:p w14:paraId="3D39D20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6E3B3BE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AddControllers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(); </w:t>
      </w:r>
    </w:p>
    <w:p w14:paraId="71769D5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AddTransient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&lt;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UserRepository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&gt;();</w:t>
      </w:r>
    </w:p>
    <w:p w14:paraId="6E7F96F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AddEndpointsApiExplorer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2FCFFCD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922AB7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AddSwaggerGen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14:paraId="2219411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proofErr w:type="gramStart"/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SwaggerDoc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gram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"v1"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OpenApiInfo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"IS"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Version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"v1"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});</w:t>
      </w:r>
    </w:p>
    <w:p w14:paraId="3DE2B3B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3D14912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proofErr w:type="gramStart"/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AddSecurityDefinition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gram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"Bearer"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OpenApiSecurityScheme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() { </w:t>
      </w:r>
    </w:p>
    <w:p w14:paraId="5912393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Name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"Authorization"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2B2928C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SecuritySchemeType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ApiKey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650F210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Scheme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"Bearer"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1073F51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BearerFormat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"JWT"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4B8E7FD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ParameterLocation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Header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34CB716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Description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"JWT Authorization header using the Bearer </w:t>
      </w:r>
      <w:proofErr w:type="gram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scheme.</w:t>
      </w:r>
      <w:r w:rsidRPr="00A62E72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\r\n\r\n</w:t>
      </w:r>
      <w:proofErr w:type="gram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Enter 'Bearer' [space] and then your token in the text input below.</w:t>
      </w:r>
      <w:r w:rsidRPr="00A62E72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\r\n\r\</w:t>
      </w:r>
      <w:proofErr w:type="spellStart"/>
      <w:r w:rsidRPr="00A62E72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n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Example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: </w:t>
      </w:r>
      <w:r w:rsidRPr="00A62E72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\"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Bearer 12345abcdef</w:t>
      </w:r>
      <w:r w:rsidRPr="00A62E72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\"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7BCAB13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}); </w:t>
      </w:r>
    </w:p>
    <w:p w14:paraId="29FD96A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008927F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proofErr w:type="gramStart"/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AddSecurityRequirement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gramEnd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OpenApiSecurityRequirement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{ </w:t>
      </w:r>
    </w:p>
    <w:p w14:paraId="28CED10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OpenApiSecurityScheme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21369A8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Reference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OpenApiReference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46D39C0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ReferenceType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SecurityScheme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3F158C5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 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"Bearer"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</w:p>
    <w:p w14:paraId="38B625B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} </w:t>
      </w:r>
    </w:p>
    <w:p w14:paraId="3ED1F98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}, </w:t>
      </w:r>
    </w:p>
    <w:p w14:paraId="185FA42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gram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{} </w:t>
      </w:r>
    </w:p>
    <w:p w14:paraId="2828AD9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} }); </w:t>
      </w:r>
    </w:p>
    <w:p w14:paraId="3B98D37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70F4A8D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74FDED3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AddAuthentication</w:t>
      </w:r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JwtBearerDefaults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AuthenticationScheme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AddJwtBearer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4C8217F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TokenValidationParameters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TokenValidationParameters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35DD64F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ValidateIssuer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097777E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ValidateAudience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4740A64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ValidateLifetime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1637A9D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ValidateIssuerSigningKey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</w:p>
    <w:p w14:paraId="707B71D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     //</w:t>
      </w:r>
      <w:proofErr w:type="spellStart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ValidIssuer</w:t>
      </w:r>
      <w:proofErr w:type="spellEnd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= "</w:t>
      </w:r>
      <w:proofErr w:type="spellStart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your_issuer</w:t>
      </w:r>
      <w:proofErr w:type="spellEnd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", </w:t>
      </w:r>
    </w:p>
    <w:p w14:paraId="4ACB7C6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     //</w:t>
      </w:r>
      <w:proofErr w:type="spellStart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ValidAudience</w:t>
      </w:r>
      <w:proofErr w:type="spellEnd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= "</w:t>
      </w:r>
      <w:proofErr w:type="spellStart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your_audience</w:t>
      </w:r>
      <w:proofErr w:type="spellEnd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", </w:t>
      </w:r>
    </w:p>
    <w:p w14:paraId="7B6F7A7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IssuerSigningKey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</w:p>
    <w:p w14:paraId="7EBA104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SymmetricSecurityKey(Encoding.UTF</w:t>
      </w:r>
      <w:proofErr w:type="gramStart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8.GetBytes</w:t>
      </w:r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("SecretKeywqewqeqqqqqqqqqqqweeeeeeeeeeeeeeeeeeeqweqe")) </w:t>
      </w:r>
    </w:p>
    <w:p w14:paraId="430F671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}; </w:t>
      </w:r>
    </w:p>
    <w:p w14:paraId="40F365A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}); </w:t>
      </w:r>
    </w:p>
    <w:p w14:paraId="548E9DC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7E473E9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Services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AddMySqlDataSource</w:t>
      </w:r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Configuration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GetConnectionString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"Default"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0E39379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44177F8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var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app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Build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();</w:t>
      </w:r>
    </w:p>
    <w:p w14:paraId="5484B47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</w:p>
    <w:p w14:paraId="020CF3B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webSocketPort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builder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Configuration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GetValue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&lt;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&gt;(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WebSocketServer:Port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  </w:t>
      </w: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parte 4</w:t>
      </w:r>
    </w:p>
    <w:p w14:paraId="45EE277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C6DE43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Environment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IsDevelopment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 {</w:t>
      </w:r>
    </w:p>
    <w:p w14:paraId="7ED901D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UseSwagger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6628C2F0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app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UseSwaggerUI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();</w:t>
      </w:r>
    </w:p>
    <w:p w14:paraId="44CB5A9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}</w:t>
      </w:r>
    </w:p>
    <w:p w14:paraId="4860025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</w:p>
    <w:p w14:paraId="2645A9A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app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UseHttpsRedirection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();</w:t>
      </w:r>
    </w:p>
    <w:p w14:paraId="598954E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MapControllers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048B5D2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7181EB0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------------- User ------------- //</w:t>
      </w:r>
    </w:p>
    <w:p w14:paraId="20222C0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A00FE0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MapGet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/user"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14:paraId="731F71A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UserRepository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1857ABD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await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GetAllUserAsync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();</w:t>
      </w:r>
    </w:p>
    <w:p w14:paraId="7669574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4245899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00BC678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MapGet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/user/xml"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14:paraId="56DD9C8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UserRepository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0ECB077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GetAllUserAsync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1DEA416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3EDC498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23FDF84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MapPost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/user"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FromServices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FromBody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User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612B21D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UserRepository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4EBD678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InsertUserAsync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533A8C80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</w:p>
    <w:p w14:paraId="082CE32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  <w:t>});</w:t>
      </w:r>
    </w:p>
    <w:p w14:paraId="3D12B15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</w:p>
    <w:p w14:paraId="112A71E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</w:rPr>
        <w:t>// . . .</w:t>
      </w:r>
    </w:p>
    <w:p w14:paraId="2461A60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</w:p>
    <w:p w14:paraId="512C44D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------------- League ------------- //</w:t>
      </w:r>
    </w:p>
    <w:p w14:paraId="2A590F0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35A3024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MapGet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/league"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14:paraId="499AF2C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LeagueRepository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58606A5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GetAllLeagueAsync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05DDB38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253DF76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549C3D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MapGet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/league/xml"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14:paraId="09EB3EF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LeagueRepository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20DB491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GetAllLeagueAsync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1790F75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2F6E811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3D5BA5E0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MapPost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/league"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FromServices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FromBody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League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7FF75DA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LeagueRepository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4FD0193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InsertLeagueAsync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7D636B0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</w:p>
    <w:p w14:paraId="6A0ED46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55F71E80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0459FF5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MapPut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/league/</w:t>
      </w:r>
      <w:r w:rsidRPr="00A62E72">
        <w:rPr>
          <w:rFonts w:ascii="Consolas" w:eastAsia="Times New Roman" w:hAnsi="Consolas" w:cs="Times New Roman"/>
          <w:color w:val="D16969"/>
          <w:sz w:val="21"/>
          <w:szCs w:val="21"/>
          <w:lang w:val="en-GB" w:eastAsia="pt-PT"/>
        </w:rPr>
        <w:t>{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D16969"/>
          <w:sz w:val="21"/>
          <w:szCs w:val="21"/>
          <w:lang w:val="en-GB" w:eastAsia="pt-PT"/>
        </w:rPr>
        <w:t>}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FromServices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FromBody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League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0BA5D3E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LeagueRepository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73BFCF5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FindOneAsync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2082F95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BA3DD90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</w:p>
    <w:p w14:paraId="3877B32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Results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NotFound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6321CBB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2290394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leagueName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leagueName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11F2AC9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leagueCountry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leagueCountry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25D4EFF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leagueMaxCap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leagueMaxCap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75074E1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UpdateAsync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344AD2D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35886FA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Results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Ok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4E3148A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53BD958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2B1E018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MapDelete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/league/</w:t>
      </w:r>
      <w:r w:rsidRPr="00A62E72">
        <w:rPr>
          <w:rFonts w:ascii="Consolas" w:eastAsia="Times New Roman" w:hAnsi="Consolas" w:cs="Times New Roman"/>
          <w:color w:val="D16969"/>
          <w:sz w:val="21"/>
          <w:szCs w:val="21"/>
          <w:lang w:val="en-GB" w:eastAsia="pt-PT"/>
        </w:rPr>
        <w:t>{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D16969"/>
          <w:sz w:val="21"/>
          <w:szCs w:val="21"/>
          <w:lang w:val="en-GB" w:eastAsia="pt-PT"/>
        </w:rPr>
        <w:t>}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FromServices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392CAB2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LeagueRepository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01AF93C0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FindOneAsync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47C3DB4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3FC02B4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</w:p>
    <w:p w14:paraId="4A4936A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Results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NotFound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75C1B7A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23AF2A2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DeleteAsync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11F0112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Results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NoContent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41CDC9F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0ECB1F8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2184E9A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------------- Team ------------- //</w:t>
      </w:r>
    </w:p>
    <w:p w14:paraId="0304E90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6E6BF22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MapGet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/team"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14:paraId="3E35A8B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TeamRepository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2B978B6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GetAllTeamAsync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6FCC4E2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0BDF168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0870AD6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MapPost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/team"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FromServices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FromBody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Team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65B86F1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TeamRepository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6F8B24D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InsertTeamAsync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48122C1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</w:p>
    <w:p w14:paraId="7C336239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5A4C110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333712B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MapPut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/team/</w:t>
      </w:r>
      <w:r w:rsidRPr="00A62E72">
        <w:rPr>
          <w:rFonts w:ascii="Consolas" w:eastAsia="Times New Roman" w:hAnsi="Consolas" w:cs="Times New Roman"/>
          <w:color w:val="D16969"/>
          <w:sz w:val="21"/>
          <w:szCs w:val="21"/>
          <w:lang w:val="en-GB" w:eastAsia="pt-PT"/>
        </w:rPr>
        <w:t>{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D16969"/>
          <w:sz w:val="21"/>
          <w:szCs w:val="21"/>
          <w:lang w:val="en-GB" w:eastAsia="pt-PT"/>
        </w:rPr>
        <w:t>}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FromServices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FromBody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Team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62D6AF8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TeamRepository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6118CA3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FindOneAsync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0F11DF8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3BB9A93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</w:p>
    <w:p w14:paraId="5C9E8FE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Results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NotFound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4A029B35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61090C6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teamName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teamName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332CD40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FkIdLeague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FkIdLeague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14:paraId="59D00FBA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UpdateAsync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1DF828F7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4484FC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Results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Ok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7528E95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3D8CB85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A881C98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MapDelete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api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/team/</w:t>
      </w:r>
      <w:r w:rsidRPr="00A62E72">
        <w:rPr>
          <w:rFonts w:ascii="Consolas" w:eastAsia="Times New Roman" w:hAnsi="Consolas" w:cs="Times New Roman"/>
          <w:color w:val="D16969"/>
          <w:sz w:val="21"/>
          <w:szCs w:val="21"/>
          <w:lang w:val="en-GB" w:eastAsia="pt-PT"/>
        </w:rPr>
        <w:t>{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D16969"/>
          <w:sz w:val="21"/>
          <w:szCs w:val="21"/>
          <w:lang w:val="en-GB" w:eastAsia="pt-PT"/>
        </w:rPr>
        <w:t>}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([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FromServices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MySqlDataSource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=&gt;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</w:p>
    <w:p w14:paraId="32BDE84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TeamRepository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3A83FB2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proofErr w:type="spellStart"/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FindOneAsync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7447C6F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00A8AE80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is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</w:p>
    <w:p w14:paraId="623B23F6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Results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NotFound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11DF8ECE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48762C22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await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repository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DeleteAsync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result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</w:p>
    <w:p w14:paraId="7887F023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A62E7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Results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NoContent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12145C1D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});</w:t>
      </w:r>
    </w:p>
    <w:p w14:paraId="321E7F81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570E4FD4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UseWebSockets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14:paraId="5B195B4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MapWebSocketManager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</w:t>
      </w:r>
      <w:proofErr w:type="spellStart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ws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A62E7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proofErr w:type="spellStart"/>
      <w:r w:rsidRPr="00A62E7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WebSocketHandler</w:t>
      </w:r>
      <w:proofErr w:type="spell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14:paraId="76D03FEF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2E319F0C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proofErr w:type="spellStart"/>
      <w:proofErr w:type="gram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app</w:t>
      </w:r>
      <w:r w:rsidRPr="00A62E7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62E7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Run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$"http://localhost:{</w:t>
      </w:r>
      <w:proofErr w:type="spellStart"/>
      <w:r w:rsidRPr="00A62E7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webSocketPort</w:t>
      </w:r>
      <w:proofErr w:type="spellEnd"/>
      <w:r w:rsidRPr="00A62E72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}"</w:t>
      </w:r>
      <w:r w:rsidRPr="00A62E72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14:paraId="40AF6680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14:paraId="23FC1FDB" w14:textId="77777777" w:rsidR="00A62E72" w:rsidRPr="00A62E72" w:rsidRDefault="00A62E72" w:rsidP="00A62E7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</w:rPr>
      </w:pPr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</w:rPr>
        <w:t xml:space="preserve">// </w:t>
      </w:r>
      <w:proofErr w:type="spellStart"/>
      <w:proofErr w:type="gramStart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</w:rPr>
        <w:t>app.Run</w:t>
      </w:r>
      <w:proofErr w:type="spellEnd"/>
      <w:proofErr w:type="gramEnd"/>
      <w:r w:rsidRPr="00A62E72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</w:rPr>
        <w:t>();</w:t>
      </w:r>
    </w:p>
    <w:p w14:paraId="710B32E9" w14:textId="66DE5209" w:rsidR="00A62E72" w:rsidRDefault="00A62E72" w:rsidP="0065576D">
      <w:pPr>
        <w:ind w:firstLine="0"/>
        <w:rPr>
          <w:lang w:val="en-GB"/>
        </w:rPr>
      </w:pPr>
    </w:p>
    <w:p w14:paraId="79FE1263" w14:textId="0F2F377A" w:rsidR="00A62E72" w:rsidRDefault="00A62E72" w:rsidP="0065576D">
      <w:pPr>
        <w:ind w:firstLine="0"/>
        <w:rPr>
          <w:lang w:val="en-GB"/>
        </w:rPr>
      </w:pPr>
    </w:p>
    <w:p w14:paraId="216FFB72" w14:textId="62346089" w:rsidR="00A62E72" w:rsidRDefault="00A62E72" w:rsidP="0065576D">
      <w:pPr>
        <w:ind w:firstLine="0"/>
        <w:rPr>
          <w:lang w:val="en-GB"/>
        </w:rPr>
      </w:pPr>
    </w:p>
    <w:p w14:paraId="0E685F0F" w14:textId="77777777" w:rsidR="00A62E72" w:rsidRDefault="00A62E72" w:rsidP="0065576D">
      <w:pPr>
        <w:ind w:firstLine="0"/>
        <w:rPr>
          <w:lang w:val="pt-PT"/>
        </w:rPr>
      </w:pPr>
    </w:p>
    <w:p w14:paraId="3AB96624" w14:textId="05CF03C2" w:rsidR="006270FC" w:rsidRDefault="006270FC" w:rsidP="006270FC">
      <w:pPr>
        <w:pStyle w:val="Cabealho1"/>
        <w:rPr>
          <w:sz w:val="36"/>
          <w:szCs w:val="36"/>
          <w:lang w:val="pt-PT"/>
        </w:rPr>
      </w:pPr>
      <w:bookmarkStart w:id="9" w:name="_Toc168172310"/>
      <w:r w:rsidRPr="006270FC">
        <w:rPr>
          <w:sz w:val="36"/>
          <w:szCs w:val="36"/>
          <w:lang w:val="pt-PT"/>
        </w:rPr>
        <w:t>Client</w:t>
      </w:r>
      <w:r w:rsidR="00ED592C">
        <w:rPr>
          <w:sz w:val="36"/>
          <w:szCs w:val="36"/>
          <w:lang w:val="pt-PT"/>
        </w:rPr>
        <w:t>e</w:t>
      </w:r>
      <w:bookmarkEnd w:id="9"/>
    </w:p>
    <w:p w14:paraId="7925CDA0" w14:textId="707EDA00" w:rsidR="00DD108F" w:rsidRPr="00DD108F" w:rsidRDefault="00DD108F" w:rsidP="004E4411">
      <w:pPr>
        <w:pStyle w:val="Cabealho2"/>
        <w:spacing w:line="360" w:lineRule="auto"/>
        <w:jc w:val="center"/>
        <w:rPr>
          <w:lang w:val="pt-PT"/>
        </w:rPr>
      </w:pPr>
      <w:bookmarkStart w:id="10" w:name="_Toc168172311"/>
      <w:r w:rsidRPr="00DD108F">
        <w:rPr>
          <w:sz w:val="32"/>
          <w:szCs w:val="32"/>
          <w:lang w:val="pt-PT"/>
        </w:rPr>
        <w:lastRenderedPageBreak/>
        <w:t>Ecrã</w:t>
      </w:r>
      <w:r>
        <w:rPr>
          <w:sz w:val="32"/>
          <w:szCs w:val="32"/>
          <w:lang w:val="pt-PT"/>
        </w:rPr>
        <w:t>s:</w:t>
      </w:r>
      <w:bookmarkEnd w:id="10"/>
    </w:p>
    <w:p w14:paraId="4A4EDB75" w14:textId="6ECE3315" w:rsidR="00D2384C" w:rsidRPr="00ED592C" w:rsidRDefault="00D2384C" w:rsidP="00ED592C">
      <w:pPr>
        <w:pStyle w:val="Cabealho3"/>
        <w:rPr>
          <w:i w:val="0"/>
          <w:iCs w:val="0"/>
          <w:sz w:val="24"/>
          <w:szCs w:val="24"/>
          <w:lang w:val="pt-PT"/>
        </w:rPr>
      </w:pPr>
      <w:bookmarkStart w:id="11" w:name="_Toc168172312"/>
      <w:r w:rsidRPr="00ED592C">
        <w:rPr>
          <w:i w:val="0"/>
          <w:iCs w:val="0"/>
          <w:sz w:val="24"/>
          <w:szCs w:val="24"/>
          <w:lang w:val="pt-PT"/>
        </w:rPr>
        <w:t>Formulário de Login</w:t>
      </w:r>
      <w:r w:rsidR="00A62E72">
        <w:rPr>
          <w:i w:val="0"/>
          <w:iCs w:val="0"/>
          <w:sz w:val="24"/>
          <w:szCs w:val="24"/>
          <w:lang w:val="pt-PT"/>
        </w:rPr>
        <w:t>.</w:t>
      </w:r>
      <w:bookmarkEnd w:id="11"/>
    </w:p>
    <w:p w14:paraId="08E99EDB" w14:textId="253803E0" w:rsidR="006270FC" w:rsidRDefault="000C79AF" w:rsidP="006270FC">
      <w:pPr>
        <w:ind w:firstLine="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0F9691C" wp14:editId="229E4D0E">
            <wp:extent cx="5048250" cy="4419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63" b="430"/>
                    <a:stretch/>
                  </pic:blipFill>
                  <pic:spPr bwMode="auto">
                    <a:xfrm>
                      <a:off x="0" y="0"/>
                      <a:ext cx="504825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A1155" w14:textId="77777777" w:rsidR="000C79AF" w:rsidRDefault="000C79AF" w:rsidP="00ED592C">
      <w:pPr>
        <w:pStyle w:val="Cabealho3"/>
        <w:rPr>
          <w:i w:val="0"/>
          <w:iCs w:val="0"/>
          <w:sz w:val="24"/>
          <w:szCs w:val="24"/>
          <w:lang w:val="pt-PT"/>
        </w:rPr>
      </w:pPr>
    </w:p>
    <w:p w14:paraId="3DCC04BA" w14:textId="77777777" w:rsidR="000C79AF" w:rsidRDefault="000C79AF" w:rsidP="00ED592C">
      <w:pPr>
        <w:pStyle w:val="Cabealho3"/>
        <w:rPr>
          <w:i w:val="0"/>
          <w:iCs w:val="0"/>
          <w:sz w:val="24"/>
          <w:szCs w:val="24"/>
          <w:lang w:val="pt-PT"/>
        </w:rPr>
      </w:pPr>
    </w:p>
    <w:p w14:paraId="29CD241B" w14:textId="77777777" w:rsidR="000C79AF" w:rsidRDefault="000C79AF" w:rsidP="00ED592C">
      <w:pPr>
        <w:pStyle w:val="Cabealho3"/>
        <w:rPr>
          <w:i w:val="0"/>
          <w:iCs w:val="0"/>
          <w:sz w:val="24"/>
          <w:szCs w:val="24"/>
          <w:lang w:val="pt-PT"/>
        </w:rPr>
      </w:pPr>
    </w:p>
    <w:p w14:paraId="0A73E043" w14:textId="77777777" w:rsidR="000C79AF" w:rsidRDefault="000C79AF" w:rsidP="00ED592C">
      <w:pPr>
        <w:pStyle w:val="Cabealho3"/>
        <w:rPr>
          <w:i w:val="0"/>
          <w:iCs w:val="0"/>
          <w:sz w:val="24"/>
          <w:szCs w:val="24"/>
          <w:lang w:val="pt-PT"/>
        </w:rPr>
      </w:pPr>
    </w:p>
    <w:p w14:paraId="59049B47" w14:textId="77777777" w:rsidR="000C79AF" w:rsidRDefault="000C79AF" w:rsidP="00ED592C">
      <w:pPr>
        <w:pStyle w:val="Cabealho3"/>
        <w:rPr>
          <w:i w:val="0"/>
          <w:iCs w:val="0"/>
          <w:sz w:val="24"/>
          <w:szCs w:val="24"/>
          <w:lang w:val="pt-PT"/>
        </w:rPr>
      </w:pPr>
    </w:p>
    <w:p w14:paraId="69517CA4" w14:textId="77777777" w:rsidR="000C79AF" w:rsidRDefault="000C79AF" w:rsidP="00ED592C">
      <w:pPr>
        <w:pStyle w:val="Cabealho3"/>
        <w:rPr>
          <w:i w:val="0"/>
          <w:iCs w:val="0"/>
          <w:sz w:val="24"/>
          <w:szCs w:val="24"/>
          <w:lang w:val="pt-PT"/>
        </w:rPr>
      </w:pPr>
    </w:p>
    <w:p w14:paraId="0D8C5F69" w14:textId="1E70D2BE" w:rsidR="00D2384C" w:rsidRDefault="00D2384C" w:rsidP="00ED592C">
      <w:pPr>
        <w:pStyle w:val="Cabealho3"/>
        <w:rPr>
          <w:i w:val="0"/>
          <w:iCs w:val="0"/>
          <w:sz w:val="24"/>
          <w:szCs w:val="24"/>
          <w:lang w:val="pt-PT"/>
        </w:rPr>
      </w:pPr>
      <w:bookmarkStart w:id="12" w:name="_Toc168172313"/>
      <w:r w:rsidRPr="00ED592C">
        <w:rPr>
          <w:i w:val="0"/>
          <w:iCs w:val="0"/>
          <w:sz w:val="24"/>
          <w:szCs w:val="24"/>
          <w:lang w:val="pt-PT"/>
        </w:rPr>
        <w:t>Login feito com sucesso.</w:t>
      </w:r>
      <w:bookmarkEnd w:id="12"/>
    </w:p>
    <w:p w14:paraId="47B79F5C" w14:textId="5A7E273D" w:rsidR="004E4411" w:rsidRDefault="004E4411" w:rsidP="004E4411">
      <w:pPr>
        <w:spacing w:after="240" w:line="240" w:lineRule="auto"/>
        <w:ind w:firstLine="0"/>
        <w:rPr>
          <w:lang w:val="pt-PT"/>
        </w:rPr>
      </w:pPr>
      <w:r>
        <w:rPr>
          <w:lang w:val="pt-PT"/>
        </w:rPr>
        <w:lastRenderedPageBreak/>
        <w:t>Ao serem introduzidos um nome e password correspondete ao nome colocado a aplicação irá mostrar uma mendagem de sucesso, e nela um token corresponde a esse utilziador, para porterior poder autorizar a sua presença.</w:t>
      </w:r>
    </w:p>
    <w:p w14:paraId="34B42DF2" w14:textId="477C298F" w:rsidR="000C79AF" w:rsidRPr="004E4411" w:rsidRDefault="000C79AF" w:rsidP="004E4411">
      <w:pPr>
        <w:spacing w:after="240" w:line="240" w:lineRule="auto"/>
        <w:ind w:firstLine="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15327C6" wp14:editId="6E297BB8">
            <wp:extent cx="5067300" cy="441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19DB" w14:textId="2DE318C2" w:rsidR="00D2384C" w:rsidRDefault="00D2384C" w:rsidP="006270FC">
      <w:pPr>
        <w:ind w:firstLine="0"/>
        <w:rPr>
          <w:lang w:val="pt-PT"/>
        </w:rPr>
      </w:pPr>
    </w:p>
    <w:p w14:paraId="063A000F" w14:textId="77777777" w:rsidR="00DD108F" w:rsidRDefault="00DD108F" w:rsidP="006270FC">
      <w:pPr>
        <w:ind w:firstLine="0"/>
        <w:rPr>
          <w:lang w:val="pt-PT"/>
        </w:rPr>
      </w:pPr>
    </w:p>
    <w:p w14:paraId="5C5F27EA" w14:textId="77777777" w:rsidR="00DD108F" w:rsidRDefault="00DD108F" w:rsidP="006270FC">
      <w:pPr>
        <w:ind w:firstLine="0"/>
        <w:rPr>
          <w:lang w:val="pt-PT"/>
        </w:rPr>
      </w:pPr>
    </w:p>
    <w:p w14:paraId="7C2D4552" w14:textId="77777777" w:rsidR="00DD108F" w:rsidRDefault="00DD108F" w:rsidP="006270FC">
      <w:pPr>
        <w:ind w:firstLine="0"/>
        <w:rPr>
          <w:lang w:val="pt-PT"/>
        </w:rPr>
      </w:pPr>
    </w:p>
    <w:p w14:paraId="1C7ABF97" w14:textId="77777777" w:rsidR="00DD108F" w:rsidRDefault="00DD108F" w:rsidP="006270FC">
      <w:pPr>
        <w:ind w:firstLine="0"/>
        <w:rPr>
          <w:lang w:val="pt-PT"/>
        </w:rPr>
      </w:pPr>
    </w:p>
    <w:p w14:paraId="32EF3C5C" w14:textId="77777777" w:rsidR="00DD108F" w:rsidRDefault="00DD108F" w:rsidP="006270FC">
      <w:pPr>
        <w:ind w:firstLine="0"/>
        <w:rPr>
          <w:lang w:val="pt-PT"/>
        </w:rPr>
      </w:pPr>
    </w:p>
    <w:p w14:paraId="49462CF1" w14:textId="77777777" w:rsidR="00DD108F" w:rsidRDefault="00DD108F" w:rsidP="006270FC">
      <w:pPr>
        <w:ind w:firstLine="0"/>
        <w:rPr>
          <w:lang w:val="pt-PT"/>
        </w:rPr>
      </w:pPr>
    </w:p>
    <w:p w14:paraId="6CB0C327" w14:textId="77777777" w:rsidR="00DD108F" w:rsidRDefault="00DD108F" w:rsidP="006270FC">
      <w:pPr>
        <w:ind w:firstLine="0"/>
        <w:rPr>
          <w:lang w:val="pt-PT"/>
        </w:rPr>
      </w:pPr>
    </w:p>
    <w:p w14:paraId="24E5161A" w14:textId="6E8C1D8A" w:rsidR="000C79AF" w:rsidRDefault="00DD108F" w:rsidP="000C79AF">
      <w:pPr>
        <w:pStyle w:val="Cabealho3"/>
        <w:rPr>
          <w:i w:val="0"/>
          <w:iCs w:val="0"/>
          <w:sz w:val="24"/>
          <w:szCs w:val="24"/>
          <w:lang w:val="pt-PT"/>
        </w:rPr>
      </w:pPr>
      <w:bookmarkStart w:id="13" w:name="_Toc168172314"/>
      <w:r w:rsidRPr="004E4411">
        <w:rPr>
          <w:i w:val="0"/>
          <w:iCs w:val="0"/>
          <w:sz w:val="24"/>
          <w:szCs w:val="24"/>
          <w:lang w:val="pt-PT"/>
        </w:rPr>
        <w:t>Página principal</w:t>
      </w:r>
      <w:r w:rsidR="00C522CB">
        <w:rPr>
          <w:i w:val="0"/>
          <w:iCs w:val="0"/>
          <w:sz w:val="24"/>
          <w:szCs w:val="24"/>
          <w:lang w:val="pt-PT"/>
        </w:rPr>
        <w:t xml:space="preserve"> e como aceder a página da parte 4 do trabalho</w:t>
      </w:r>
      <w:r w:rsidRPr="004E4411">
        <w:rPr>
          <w:i w:val="0"/>
          <w:iCs w:val="0"/>
          <w:sz w:val="24"/>
          <w:szCs w:val="24"/>
          <w:lang w:val="pt-PT"/>
        </w:rPr>
        <w:t>.</w:t>
      </w:r>
      <w:bookmarkEnd w:id="13"/>
    </w:p>
    <w:p w14:paraId="1056365D" w14:textId="46D11D89" w:rsidR="00C522CB" w:rsidRPr="00C522CB" w:rsidRDefault="00C522CB" w:rsidP="00C522CB">
      <w:pPr>
        <w:ind w:firstLine="0"/>
        <w:rPr>
          <w:lang w:val="pt-PT"/>
        </w:rPr>
      </w:pPr>
      <w:r>
        <w:rPr>
          <w:lang w:val="pt-PT"/>
        </w:rPr>
        <w:lastRenderedPageBreak/>
        <w:t xml:space="preserve">De </w:t>
      </w:r>
      <w:r>
        <w:rPr>
          <w:lang w:val="pt-PT"/>
        </w:rPr>
        <w:t xml:space="preserve">modo a aceder ao </w:t>
      </w:r>
      <w:proofErr w:type="spellStart"/>
      <w:r w:rsidRPr="00C522CB">
        <w:rPr>
          <w:i/>
          <w:lang w:val="pt-PT"/>
        </w:rPr>
        <w:t>Form</w:t>
      </w:r>
      <w:proofErr w:type="spellEnd"/>
      <w:r>
        <w:rPr>
          <w:lang w:val="pt-PT"/>
        </w:rPr>
        <w:t xml:space="preserve"> da parte 4 é apenas necessário carregar no botão que diz “</w:t>
      </w:r>
      <w:proofErr w:type="spellStart"/>
      <w:r>
        <w:rPr>
          <w:lang w:val="pt-PT"/>
        </w:rPr>
        <w:t>Part</w:t>
      </w:r>
      <w:proofErr w:type="spellEnd"/>
      <w:r>
        <w:rPr>
          <w:lang w:val="pt-PT"/>
        </w:rPr>
        <w:t xml:space="preserve"> 4”.</w:t>
      </w:r>
    </w:p>
    <w:p w14:paraId="0D26D962" w14:textId="7EECCBDB" w:rsidR="004E4411" w:rsidRPr="00C522CB" w:rsidRDefault="00C522CB" w:rsidP="00C522CB">
      <w:pPr>
        <w:spacing w:after="240" w:line="240" w:lineRule="auto"/>
        <w:ind w:firstLine="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793D7FF" wp14:editId="20176BAD">
            <wp:extent cx="5462905" cy="348615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Part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FF74" w14:textId="5E85CDB6" w:rsidR="000C79AF" w:rsidRDefault="00C522CB" w:rsidP="000C79AF">
      <w:pPr>
        <w:pStyle w:val="Cabealho3"/>
        <w:rPr>
          <w:i w:val="0"/>
          <w:noProof/>
          <w:lang w:val="pt-PT" w:eastAsia="pt-PT"/>
        </w:rPr>
      </w:pPr>
      <w:bookmarkStart w:id="14" w:name="_Toc168172315"/>
      <w:r>
        <w:rPr>
          <w:i w:val="0"/>
          <w:iCs w:val="0"/>
          <w:sz w:val="24"/>
          <w:szCs w:val="24"/>
          <w:lang w:val="pt-PT"/>
        </w:rPr>
        <w:t>Ligar a conexão</w:t>
      </w:r>
      <w:r w:rsidR="000C79AF" w:rsidRPr="004E4411">
        <w:rPr>
          <w:i w:val="0"/>
          <w:iCs w:val="0"/>
          <w:sz w:val="24"/>
          <w:szCs w:val="24"/>
          <w:lang w:val="pt-PT"/>
        </w:rPr>
        <w:t>.</w:t>
      </w:r>
      <w:bookmarkEnd w:id="14"/>
    </w:p>
    <w:p w14:paraId="4E31AB17" w14:textId="76208A74" w:rsidR="00C522CB" w:rsidRPr="00C522CB" w:rsidRDefault="00C522CB" w:rsidP="00C522CB">
      <w:pPr>
        <w:ind w:firstLine="0"/>
        <w:rPr>
          <w:lang w:val="pt-PT" w:eastAsia="pt-PT"/>
        </w:rPr>
      </w:pPr>
      <w:r>
        <w:rPr>
          <w:i/>
          <w:noProof/>
          <w:lang w:val="pt-PT" w:eastAsia="pt-PT"/>
        </w:rPr>
        <w:drawing>
          <wp:inline distT="0" distB="0" distL="0" distR="0" wp14:anchorId="596C780E" wp14:editId="31468AED">
            <wp:extent cx="5400675" cy="3446969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rn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405" cy="34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2128" w14:textId="7378824C" w:rsidR="000C79AF" w:rsidRDefault="00C522CB" w:rsidP="000C79AF">
      <w:pPr>
        <w:pStyle w:val="Cabealho3"/>
        <w:rPr>
          <w:i w:val="0"/>
          <w:noProof/>
          <w:lang w:val="pt-PT" w:eastAsia="pt-PT"/>
        </w:rPr>
      </w:pPr>
      <w:bookmarkStart w:id="15" w:name="_Toc168172316"/>
      <w:r>
        <w:rPr>
          <w:i w:val="0"/>
          <w:iCs w:val="0"/>
          <w:sz w:val="24"/>
          <w:szCs w:val="24"/>
          <w:lang w:val="pt-PT"/>
        </w:rPr>
        <w:t>Receber as informações enviadas</w:t>
      </w:r>
      <w:r w:rsidRPr="004E4411">
        <w:rPr>
          <w:i w:val="0"/>
          <w:iCs w:val="0"/>
          <w:sz w:val="24"/>
          <w:szCs w:val="24"/>
          <w:lang w:val="pt-PT"/>
        </w:rPr>
        <w:t>.</w:t>
      </w:r>
      <w:bookmarkEnd w:id="15"/>
    </w:p>
    <w:p w14:paraId="4B7731A6" w14:textId="7DB4DD38" w:rsidR="00C522CB" w:rsidRPr="00C522CB" w:rsidRDefault="00C522CB" w:rsidP="00C522CB">
      <w:pPr>
        <w:ind w:firstLine="0"/>
        <w:rPr>
          <w:lang w:val="pt-PT"/>
        </w:rPr>
      </w:pPr>
      <w:r>
        <w:rPr>
          <w:i/>
          <w:noProof/>
          <w:lang w:val="pt-PT" w:eastAsia="pt-PT"/>
        </w:rPr>
        <w:lastRenderedPageBreak/>
        <w:drawing>
          <wp:inline distT="0" distB="0" distL="0" distR="0" wp14:anchorId="1E979E7D" wp14:editId="39A7DFAD">
            <wp:extent cx="5419725" cy="3460865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53" cy="34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589F" w14:textId="1547A1E2" w:rsidR="0023205C" w:rsidRPr="00C522CB" w:rsidRDefault="0023205C" w:rsidP="00ED592C">
      <w:pPr>
        <w:pStyle w:val="Cabealho2"/>
        <w:spacing w:line="360" w:lineRule="auto"/>
        <w:jc w:val="center"/>
        <w:rPr>
          <w:lang w:val="en-GB"/>
        </w:rPr>
      </w:pPr>
      <w:bookmarkStart w:id="16" w:name="_Toc168172317"/>
      <w:proofErr w:type="spellStart"/>
      <w:r w:rsidRPr="00C522CB">
        <w:rPr>
          <w:sz w:val="32"/>
          <w:szCs w:val="32"/>
          <w:lang w:val="en-GB"/>
        </w:rPr>
        <w:t>Ficheiros</w:t>
      </w:r>
      <w:proofErr w:type="spellEnd"/>
      <w:r w:rsidRPr="00C522CB">
        <w:rPr>
          <w:lang w:val="en-GB"/>
        </w:rPr>
        <w:t>:</w:t>
      </w:r>
      <w:bookmarkEnd w:id="16"/>
    </w:p>
    <w:p w14:paraId="529A34C7" w14:textId="244CC4E1" w:rsidR="0023205C" w:rsidRPr="00D03C2D" w:rsidRDefault="00C522CB" w:rsidP="0023205C">
      <w:pPr>
        <w:pStyle w:val="Cabealho3"/>
        <w:rPr>
          <w:i w:val="0"/>
          <w:iCs w:val="0"/>
          <w:sz w:val="24"/>
          <w:szCs w:val="24"/>
          <w:lang w:val="en-GB"/>
        </w:rPr>
      </w:pPr>
      <w:bookmarkStart w:id="17" w:name="_Toc168172318"/>
      <w:r>
        <w:rPr>
          <w:i w:val="0"/>
          <w:iCs w:val="0"/>
          <w:sz w:val="24"/>
          <w:szCs w:val="24"/>
          <w:lang w:val="en-GB"/>
        </w:rPr>
        <w:t>Part4</w:t>
      </w:r>
      <w:r w:rsidR="0023205C" w:rsidRPr="00D03C2D">
        <w:rPr>
          <w:i w:val="0"/>
          <w:iCs w:val="0"/>
          <w:sz w:val="24"/>
          <w:szCs w:val="24"/>
          <w:lang w:val="en-GB"/>
        </w:rPr>
        <w:t>.cs:</w:t>
      </w:r>
      <w:bookmarkEnd w:id="17"/>
    </w:p>
    <w:p w14:paraId="14ADDFBC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using System;</w:t>
      </w:r>
    </w:p>
    <w:p w14:paraId="6D6CFD4B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93E29D3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System.ComponentModel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0D735A1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System.Data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B31413F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System.Drawing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BA0ECF9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System.Linq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7AFD331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System.Net.Http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F45C443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System.Net.WebSockets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287006D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System.Text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283762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System.Text.Json</w:t>
      </w:r>
      <w:proofErr w:type="spellEnd"/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1E15FA7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System.Threading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E1F5438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2EEDE49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0D24665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DE39384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using static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System.Net.Mime.MediaTypeNames</w:t>
      </w:r>
      <w:proofErr w:type="spellEnd"/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E9F0E7D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6FB9B97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namespace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WindowsFormsIS</w:t>
      </w:r>
      <w:proofErr w:type="spellEnd"/>
    </w:p>
    <w:p w14:paraId="1D8CC2F4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C1FCEFA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public partial class Part</w:t>
      </w:r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4 :</w:t>
      </w:r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Form</w:t>
      </w:r>
    </w:p>
    <w:p w14:paraId="2B541979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546209D4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private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ClientWebSocket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clientWebSocket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01FDFCF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public Part4()</w:t>
      </w:r>
    </w:p>
    <w:p w14:paraId="71D9E136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EA1CCBA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InitializeComponent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037DC01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69FFE36F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8C507B2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private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async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void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BtnConnection_</w:t>
      </w:r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Click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object sender,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EventArgs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e)</w:t>
      </w:r>
    </w:p>
    <w:p w14:paraId="59C5007E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{</w:t>
      </w:r>
    </w:p>
    <w:p w14:paraId="75B0D0E4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try</w:t>
      </w:r>
    </w:p>
    <w:p w14:paraId="1B4AA2FB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95B3D3F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_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clientWebSocket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new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ClientWebSocket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); //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cria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uma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instância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ClientWebSocket</w:t>
      </w:r>
      <w:proofErr w:type="spellEnd"/>
    </w:p>
    <w:p w14:paraId="5C4946FE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2356574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581CB30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await _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clientWebSocket.ConnectAsync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(new Uri("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ws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://localhost:5000/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ws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"),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CancellationToken.None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); //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estabelece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uma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conexão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 o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servidor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WebSocket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em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ws://localhost:5000/ws</w:t>
      </w:r>
    </w:p>
    <w:p w14:paraId="6F5CC52E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5057743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_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ReceiveMessagesAsync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); //Inicia a receção de mensagens chamando o método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ReceiveMessagesAsync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()</w:t>
      </w:r>
    </w:p>
    <w:p w14:paraId="4DBD216D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</w:p>
    <w:p w14:paraId="6BB83580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btnConnection.Enabled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= false; //desabilita o botão de conexão após estabelecimento de conexão</w:t>
      </w:r>
    </w:p>
    <w:p w14:paraId="14E966B7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textBoxConnection.Enabled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; //habilita a caixa de mensagem de entrada após estabelecimento de conexão</w:t>
      </w:r>
    </w:p>
    <w:p w14:paraId="59162DA8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btnSend.Enabled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; // habilita o botão de envio após estabelecimento de conexão</w:t>
      </w:r>
    </w:p>
    <w:p w14:paraId="42E26231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}</w:t>
      </w:r>
    </w:p>
    <w:p w14:paraId="01DDDBAE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)</w:t>
      </w:r>
    </w:p>
    <w:p w14:paraId="37414893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{</w:t>
      </w:r>
    </w:p>
    <w:p w14:paraId="5E8A093E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($"Erro na conexão: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}");</w:t>
      </w:r>
    </w:p>
    <w:p w14:paraId="70917832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}</w:t>
      </w:r>
    </w:p>
    <w:p w14:paraId="17BD0CDA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}</w:t>
      </w:r>
    </w:p>
    <w:p w14:paraId="4AA2D63F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</w:p>
    <w:p w14:paraId="6401FA90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ReceiveMessagesAsync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) //responsável por receber mensagens do servidor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WebSocket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enquanto a conexão estiver aberta</w:t>
      </w:r>
    </w:p>
    <w:p w14:paraId="3AF651AF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{</w:t>
      </w:r>
    </w:p>
    <w:p w14:paraId="16A88B95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var buffer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byte[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1024];</w:t>
      </w:r>
    </w:p>
    <w:p w14:paraId="5AFF80E9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clientWebSocket.State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WebSocketState.Open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) //aguarda até que o estado da conexão seja aberto</w:t>
      </w:r>
    </w:p>
    <w:p w14:paraId="170143D0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</w:t>
      </w: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6933BE2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var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await _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clientWebSocket.ReceiveAsync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(new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ArraySegment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&lt;byte&gt;(buffer),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CancellationToken.None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); //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chama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ReceiveAsync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para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receber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uma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mensagem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servidor</w:t>
      </w:r>
      <w:proofErr w:type="spellEnd"/>
    </w:p>
    <w:p w14:paraId="796D2537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var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message = Encoding.UTF</w:t>
      </w:r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8.GetString</w:t>
      </w:r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(buffer, 0,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result.Count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B39A032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//converte os dados numa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UTF-8</w:t>
      </w:r>
    </w:p>
    <w:p w14:paraId="1CC389B0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textBoxSend.Text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; //atualiza a caixa de texto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txtReceivedMessage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com a mensagem recebida</w:t>
      </w:r>
    </w:p>
    <w:p w14:paraId="1485F198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</w:t>
      </w: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19200B9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932B55E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6489DF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private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async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void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btnSend_</w:t>
      </w:r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Click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object sender,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EventArgs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e)</w:t>
      </w:r>
    </w:p>
    <w:p w14:paraId="210A2F18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EBD6198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if (_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clientWebSocket.State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WebSocketState.Open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) //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verifica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 a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conexão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WebSocket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está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aberta</w:t>
      </w:r>
      <w:proofErr w:type="spellEnd"/>
    </w:p>
    <w:p w14:paraId="6255CEB2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{</w:t>
      </w:r>
    </w:p>
    <w:p w14:paraId="10E771A3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= Encoding.UTF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textBoxConnection.Text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); // converte o texto da caixa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em bytes UTF-8</w:t>
      </w:r>
    </w:p>
    <w:p w14:paraId="19FF2E11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clientWebSocket.SendAsync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ArraySegment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&lt;byte&gt;(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WebSocketMessageType.Text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CancellationToken.None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); //envia a mensagem para o servidor usando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SendAsync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)</w:t>
      </w:r>
    </w:p>
    <w:p w14:paraId="6D971053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textBoxConnection.Text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= ""; // limpa o conteúdo da caixa de mensagem de entrada</w:t>
      </w:r>
    </w:p>
    <w:p w14:paraId="575A2B4C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    </w:t>
      </w: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93BF939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CD4C7CA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A01602F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private void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BtnGoBack_</w:t>
      </w:r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Click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object sender,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EventArgs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e)</w:t>
      </w:r>
    </w:p>
    <w:p w14:paraId="41D3AFB5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1089B47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Main </w:t>
      </w:r>
      <w:proofErr w:type="spell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mainPage</w:t>
      </w:r>
      <w:proofErr w:type="spell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new </w:t>
      </w:r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239DB8A" w14:textId="77777777" w:rsidR="00C522CB" w:rsidRP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this.Hide</w:t>
      </w:r>
      <w:proofErr w:type="spellEnd"/>
      <w:proofErr w:type="gramEnd"/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0A83AF0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 w:rsidRPr="00C522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mainPage.Show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();</w:t>
      </w:r>
    </w:p>
    <w:p w14:paraId="40E9E221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    }</w:t>
      </w:r>
    </w:p>
    <w:p w14:paraId="6794D6C4" w14:textId="77777777" w:rsidR="00C522CB" w:rsidRDefault="00C522CB" w:rsidP="00C522C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 xml:space="preserve">    }</w:t>
      </w:r>
    </w:p>
    <w:p w14:paraId="3FB0C762" w14:textId="540001AE" w:rsidR="00ED592C" w:rsidRPr="00ED592C" w:rsidRDefault="00C522CB" w:rsidP="00C522CB">
      <w:pPr>
        <w:ind w:firstLine="0"/>
        <w:rPr>
          <w:lang w:val="pt-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-PT"/>
        </w:rPr>
        <w:t>}</w:t>
      </w:r>
    </w:p>
    <w:sectPr w:rsidR="00ED592C" w:rsidRPr="00ED592C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BD797" w14:textId="77777777" w:rsidR="00063192" w:rsidRDefault="00063192">
      <w:pPr>
        <w:spacing w:line="240" w:lineRule="auto"/>
      </w:pPr>
      <w:r>
        <w:separator/>
      </w:r>
    </w:p>
  </w:endnote>
  <w:endnote w:type="continuationSeparator" w:id="0">
    <w:p w14:paraId="1E233392" w14:textId="77777777" w:rsidR="00063192" w:rsidRDefault="00063192">
      <w:pPr>
        <w:spacing w:line="240" w:lineRule="auto"/>
      </w:pPr>
      <w:r>
        <w:continuationSeparator/>
      </w:r>
    </w:p>
  </w:endnote>
  <w:endnote w:type="continuationNotice" w:id="1">
    <w:p w14:paraId="4D2BBA87" w14:textId="77777777" w:rsidR="00063192" w:rsidRDefault="000631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C79AF" w14:paraId="6209594B" w14:textId="77777777" w:rsidTr="733B038C">
      <w:tc>
        <w:tcPr>
          <w:tcW w:w="3120" w:type="dxa"/>
        </w:tcPr>
        <w:p w14:paraId="3129CC94" w14:textId="77777777" w:rsidR="000C79AF" w:rsidRDefault="000C79AF" w:rsidP="733B038C">
          <w:pPr>
            <w:pStyle w:val="Cabealho"/>
            <w:ind w:left="-115"/>
          </w:pPr>
        </w:p>
      </w:tc>
      <w:tc>
        <w:tcPr>
          <w:tcW w:w="3120" w:type="dxa"/>
        </w:tcPr>
        <w:p w14:paraId="2B9A25DB" w14:textId="77777777" w:rsidR="000C79AF" w:rsidRDefault="000C79AF" w:rsidP="733B038C">
          <w:pPr>
            <w:pStyle w:val="Cabealho"/>
            <w:jc w:val="center"/>
          </w:pPr>
        </w:p>
      </w:tc>
      <w:tc>
        <w:tcPr>
          <w:tcW w:w="3120" w:type="dxa"/>
        </w:tcPr>
        <w:p w14:paraId="53AAFF1A" w14:textId="77777777" w:rsidR="000C79AF" w:rsidRDefault="000C79AF" w:rsidP="733B038C">
          <w:pPr>
            <w:pStyle w:val="Cabealho"/>
            <w:ind w:right="-115"/>
            <w:jc w:val="right"/>
          </w:pPr>
        </w:p>
      </w:tc>
    </w:tr>
  </w:tbl>
  <w:p w14:paraId="1BB36BB7" w14:textId="77777777" w:rsidR="000C79AF" w:rsidRDefault="000C79AF" w:rsidP="733B03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C79AF" w14:paraId="118210C2" w14:textId="77777777" w:rsidTr="733B038C">
      <w:tc>
        <w:tcPr>
          <w:tcW w:w="3120" w:type="dxa"/>
        </w:tcPr>
        <w:p w14:paraId="64177C6B" w14:textId="77777777" w:rsidR="000C79AF" w:rsidRDefault="000C79AF" w:rsidP="733B038C">
          <w:pPr>
            <w:pStyle w:val="Cabealho"/>
            <w:ind w:left="-115"/>
          </w:pPr>
        </w:p>
      </w:tc>
      <w:tc>
        <w:tcPr>
          <w:tcW w:w="3120" w:type="dxa"/>
        </w:tcPr>
        <w:p w14:paraId="740D105A" w14:textId="77777777" w:rsidR="000C79AF" w:rsidRDefault="000C79AF" w:rsidP="733B038C">
          <w:pPr>
            <w:pStyle w:val="Cabealho"/>
            <w:jc w:val="center"/>
          </w:pPr>
        </w:p>
      </w:tc>
      <w:tc>
        <w:tcPr>
          <w:tcW w:w="3120" w:type="dxa"/>
        </w:tcPr>
        <w:p w14:paraId="343933B9" w14:textId="77777777" w:rsidR="000C79AF" w:rsidRDefault="000C79AF" w:rsidP="733B038C">
          <w:pPr>
            <w:pStyle w:val="Cabealho"/>
            <w:ind w:right="-115"/>
            <w:jc w:val="right"/>
          </w:pPr>
        </w:p>
      </w:tc>
    </w:tr>
  </w:tbl>
  <w:p w14:paraId="45C9A011" w14:textId="77777777" w:rsidR="000C79AF" w:rsidRDefault="000C79AF" w:rsidP="733B03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DDF80" w14:textId="77777777" w:rsidR="00063192" w:rsidRDefault="00063192">
      <w:pPr>
        <w:spacing w:line="240" w:lineRule="auto"/>
      </w:pPr>
      <w:r>
        <w:separator/>
      </w:r>
    </w:p>
  </w:footnote>
  <w:footnote w:type="continuationSeparator" w:id="0">
    <w:p w14:paraId="213CDFA4" w14:textId="77777777" w:rsidR="00063192" w:rsidRDefault="00063192">
      <w:pPr>
        <w:spacing w:line="240" w:lineRule="auto"/>
      </w:pPr>
      <w:r>
        <w:continuationSeparator/>
      </w:r>
    </w:p>
  </w:footnote>
  <w:footnote w:type="continuationNotice" w:id="1">
    <w:p w14:paraId="6CDF123E" w14:textId="77777777" w:rsidR="00063192" w:rsidRDefault="000631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C79AF" w14:paraId="64663662" w14:textId="77777777" w:rsidTr="00D03C2D">
      <w:tc>
        <w:tcPr>
          <w:tcW w:w="3120" w:type="dxa"/>
        </w:tcPr>
        <w:p w14:paraId="471B345C" w14:textId="13552787" w:rsidR="000C79AF" w:rsidRDefault="000C79AF" w:rsidP="00604652">
          <w:pPr>
            <w:pStyle w:val="Cabealho"/>
          </w:pPr>
          <w:proofErr w:type="spellStart"/>
          <w:r w:rsidRPr="005D3C9A">
            <w:t>Politécnico</w:t>
          </w:r>
          <w:proofErr w:type="spellEnd"/>
          <w:r w:rsidRPr="005D3C9A">
            <w:t xml:space="preserve"> de </w:t>
          </w:r>
          <w:proofErr w:type="spellStart"/>
          <w:r w:rsidRPr="005D3C9A">
            <w:t>Santarém</w:t>
          </w:r>
          <w:proofErr w:type="spellEnd"/>
        </w:p>
      </w:tc>
      <w:tc>
        <w:tcPr>
          <w:tcW w:w="3120" w:type="dxa"/>
        </w:tcPr>
        <w:p w14:paraId="79B4896E" w14:textId="77777777" w:rsidR="000C79AF" w:rsidRDefault="000C79AF" w:rsidP="00904DBE">
          <w:pPr>
            <w:pStyle w:val="Cabealho"/>
            <w:jc w:val="center"/>
          </w:pPr>
        </w:p>
      </w:tc>
      <w:tc>
        <w:tcPr>
          <w:tcW w:w="3120" w:type="dxa"/>
        </w:tcPr>
        <w:p w14:paraId="1E094343" w14:textId="157F756D" w:rsidR="000C79AF" w:rsidRDefault="000C79AF" w:rsidP="00904DBE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522CB">
            <w:rPr>
              <w:noProof/>
            </w:rPr>
            <w:t>4</w:t>
          </w:r>
          <w:r>
            <w:fldChar w:fldCharType="end"/>
          </w:r>
        </w:p>
      </w:tc>
    </w:tr>
  </w:tbl>
  <w:p w14:paraId="40412DA9" w14:textId="77777777" w:rsidR="000C79AF" w:rsidRDefault="000C79AF" w:rsidP="733B03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0C79AF" w14:paraId="68CEBEB5" w14:textId="77777777" w:rsidTr="00FD478C">
      <w:tc>
        <w:tcPr>
          <w:tcW w:w="3120" w:type="dxa"/>
        </w:tcPr>
        <w:p w14:paraId="778A96B1" w14:textId="1652ED1B" w:rsidR="000C79AF" w:rsidRPr="00FD478C" w:rsidRDefault="000C79AF" w:rsidP="00FD478C">
          <w:pPr>
            <w:pStyle w:val="Cabealho"/>
          </w:pPr>
          <w:proofErr w:type="spellStart"/>
          <w:r w:rsidRPr="005D3C9A">
            <w:t>Politécnico</w:t>
          </w:r>
          <w:proofErr w:type="spellEnd"/>
          <w:r w:rsidRPr="005D3C9A">
            <w:t xml:space="preserve"> de </w:t>
          </w:r>
          <w:proofErr w:type="spellStart"/>
          <w:r w:rsidRPr="005D3C9A">
            <w:t>Santarém</w:t>
          </w:r>
          <w:proofErr w:type="spellEnd"/>
        </w:p>
      </w:tc>
      <w:tc>
        <w:tcPr>
          <w:tcW w:w="3120" w:type="dxa"/>
        </w:tcPr>
        <w:p w14:paraId="1AC3F705" w14:textId="77777777" w:rsidR="000C79AF" w:rsidRDefault="000C79AF" w:rsidP="733B038C">
          <w:pPr>
            <w:pStyle w:val="Cabealho"/>
            <w:jc w:val="center"/>
          </w:pPr>
        </w:p>
      </w:tc>
      <w:tc>
        <w:tcPr>
          <w:tcW w:w="3120" w:type="dxa"/>
        </w:tcPr>
        <w:p w14:paraId="6AE831E3" w14:textId="0B320EE3" w:rsidR="000C79AF" w:rsidRDefault="000C79AF" w:rsidP="733B038C">
          <w:pPr>
            <w:pStyle w:val="Cabealho"/>
            <w:ind w:right="-115"/>
            <w:jc w:val="right"/>
          </w:pPr>
        </w:p>
      </w:tc>
    </w:tr>
  </w:tbl>
  <w:p w14:paraId="5E771FA9" w14:textId="77777777" w:rsidR="000C79AF" w:rsidRDefault="000C79AF" w:rsidP="733B03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9A"/>
    <w:rsid w:val="0002214F"/>
    <w:rsid w:val="00063192"/>
    <w:rsid w:val="00073F8C"/>
    <w:rsid w:val="00093AC8"/>
    <w:rsid w:val="000C0419"/>
    <w:rsid w:val="000C79AF"/>
    <w:rsid w:val="00104A17"/>
    <w:rsid w:val="00184DD0"/>
    <w:rsid w:val="0023205C"/>
    <w:rsid w:val="002C3BE4"/>
    <w:rsid w:val="002C69B4"/>
    <w:rsid w:val="002F7E04"/>
    <w:rsid w:val="00371BD9"/>
    <w:rsid w:val="0042207D"/>
    <w:rsid w:val="004C683E"/>
    <w:rsid w:val="004E4411"/>
    <w:rsid w:val="004F33D1"/>
    <w:rsid w:val="00500997"/>
    <w:rsid w:val="00530EF3"/>
    <w:rsid w:val="00567882"/>
    <w:rsid w:val="005936DA"/>
    <w:rsid w:val="005D3C9A"/>
    <w:rsid w:val="005E03EA"/>
    <w:rsid w:val="00604652"/>
    <w:rsid w:val="006270FC"/>
    <w:rsid w:val="0065576D"/>
    <w:rsid w:val="00680236"/>
    <w:rsid w:val="006A392B"/>
    <w:rsid w:val="006B5411"/>
    <w:rsid w:val="006C101C"/>
    <w:rsid w:val="006F4709"/>
    <w:rsid w:val="00702B81"/>
    <w:rsid w:val="00727711"/>
    <w:rsid w:val="0074264E"/>
    <w:rsid w:val="00785141"/>
    <w:rsid w:val="00796468"/>
    <w:rsid w:val="007D4A2B"/>
    <w:rsid w:val="007E2D6A"/>
    <w:rsid w:val="008078FA"/>
    <w:rsid w:val="00823731"/>
    <w:rsid w:val="00851259"/>
    <w:rsid w:val="00890919"/>
    <w:rsid w:val="00904DBE"/>
    <w:rsid w:val="00952D80"/>
    <w:rsid w:val="00A62023"/>
    <w:rsid w:val="00A62E72"/>
    <w:rsid w:val="00A75901"/>
    <w:rsid w:val="00AE31A3"/>
    <w:rsid w:val="00AF567A"/>
    <w:rsid w:val="00B5233A"/>
    <w:rsid w:val="00BA6612"/>
    <w:rsid w:val="00C15A73"/>
    <w:rsid w:val="00C26C30"/>
    <w:rsid w:val="00C51EED"/>
    <w:rsid w:val="00C522CB"/>
    <w:rsid w:val="00CA1E31"/>
    <w:rsid w:val="00CA565A"/>
    <w:rsid w:val="00CD7F50"/>
    <w:rsid w:val="00D03C2D"/>
    <w:rsid w:val="00D135EB"/>
    <w:rsid w:val="00D2384C"/>
    <w:rsid w:val="00D34394"/>
    <w:rsid w:val="00D53134"/>
    <w:rsid w:val="00D9771E"/>
    <w:rsid w:val="00DA395D"/>
    <w:rsid w:val="00DB4B4D"/>
    <w:rsid w:val="00DD108F"/>
    <w:rsid w:val="00DF09B8"/>
    <w:rsid w:val="00DF1ADF"/>
    <w:rsid w:val="00DF3215"/>
    <w:rsid w:val="00E078FD"/>
    <w:rsid w:val="00E23707"/>
    <w:rsid w:val="00E452E7"/>
    <w:rsid w:val="00E879E7"/>
    <w:rsid w:val="00ED592C"/>
    <w:rsid w:val="00F43ACD"/>
    <w:rsid w:val="00F941E8"/>
    <w:rsid w:val="00FA355E"/>
    <w:rsid w:val="00FA4C9E"/>
    <w:rsid w:val="00FC5A09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E79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7D4A2B"/>
  </w:style>
  <w:style w:type="paragraph" w:styleId="Cabealho">
    <w:name w:val="header"/>
    <w:basedOn w:val="Normal"/>
    <w:link w:val="CabealhoCarte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4A2B"/>
  </w:style>
  <w:style w:type="paragraph" w:styleId="Rodap">
    <w:name w:val="footer"/>
    <w:basedOn w:val="Normal"/>
    <w:link w:val="RodapCarte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CD7F5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CD7F5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D7F5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D7F50"/>
    <w:rPr>
      <w:b/>
      <w:bC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30EF3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FD478C"/>
    <w:rPr>
      <w:color w:val="8080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30EF3"/>
    <w:pPr>
      <w:ind w:firstLine="0"/>
      <w:jc w:val="center"/>
    </w:pPr>
  </w:style>
  <w:style w:type="character" w:customStyle="1" w:styleId="SubttuloCarter">
    <w:name w:val="Subtítulo Caráter"/>
    <w:basedOn w:val="Tipodeletrapredefinidodopargrafo"/>
    <w:link w:val="Subttulo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Forte">
    <w:name w:val="Strong"/>
    <w:basedOn w:val="Tipodeletrapredefinidodopargrafo"/>
    <w:uiPriority w:val="22"/>
    <w:qFormat/>
    <w:rsid w:val="00500997"/>
    <w:rPr>
      <w:b/>
      <w:bCs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D4A2B"/>
    <w:rPr>
      <w:b/>
      <w:bCs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D4A2B"/>
    <w:rPr>
      <w:b/>
      <w:bCs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D4A2B"/>
    <w:rPr>
      <w:b/>
      <w:bCs/>
      <w:i/>
      <w:i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D4A2B"/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7D4A2B"/>
    <w:rPr>
      <w:b/>
      <w:bCs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C3BE4"/>
    <w:pPr>
      <w:ind w:left="720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Legenda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Recipient">
    <w:name w:val="Recipient"/>
    <w:basedOn w:val="Normal"/>
    <w:uiPriority w:val="3"/>
    <w:qFormat/>
    <w:rsid w:val="005D3C9A"/>
    <w:pPr>
      <w:spacing w:before="840" w:after="40" w:line="240" w:lineRule="auto"/>
      <w:ind w:left="720" w:right="720" w:firstLine="0"/>
    </w:pPr>
    <w:rPr>
      <w:b/>
      <w:bCs/>
      <w:color w:val="000000" w:themeColor="text1"/>
      <w:kern w:val="20"/>
      <w:sz w:val="24"/>
      <w:szCs w:val="20"/>
      <w:lang w:eastAsia="ja-JP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4F33D1"/>
    <w:pPr>
      <w:spacing w:line="240" w:lineRule="auto"/>
      <w:ind w:left="220" w:hanging="220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4F33D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4F33D1"/>
    <w:pPr>
      <w:spacing w:after="100" w:line="276" w:lineRule="auto"/>
      <w:ind w:firstLine="0"/>
      <w:jc w:val="both"/>
    </w:pPr>
    <w:rPr>
      <w:rFonts w:ascii="Georgia" w:eastAsia="Georgia" w:hAnsi="Georgia" w:cs="Georgia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DF09B8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DF09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9\AppData\Local\Microsoft\Office\16.0\DTS\en-US%7b90DA4C7B-17BE-4436-A883-2E16373BD83D%7d\%7b23B7D84B-8C28-435A-9B56-351C30524F22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87C61B-D80E-4891-9E87-CAA39F1B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{23B7D84B-8C28-435A-9B56-351C30524F22}tf03982351_win32.dotx</Template>
  <TotalTime>0</TotalTime>
  <Pages>15</Pages>
  <Words>2113</Words>
  <Characters>11411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2024-05-17T13:14:00Z</dcterms:created>
  <dcterms:modified xsi:type="dcterms:W3CDTF">2024-06-01T21:11:00Z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